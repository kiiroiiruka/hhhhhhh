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8D5" w:rsidRDefault="001F08D5" w:rsidP="001F08D5">
      <w:pPr>
        <w:rPr>
          <w:rFonts w:ascii="ＭＳ ゴシック" w:eastAsia="ＭＳ ゴシック" w:hAnsi="ＭＳ ゴシック"/>
        </w:rPr>
      </w:pPr>
      <w:bookmarkStart w:id="0" w:name="_GoBack"/>
      <w:r w:rsidRPr="00635A74">
        <w:rPr>
          <w:rFonts w:ascii="ＭＳ ゴシック" w:eastAsia="ＭＳ ゴシック" w:hAnsi="ＭＳ ゴシック" w:hint="eastAsia"/>
        </w:rPr>
        <w:t>教材名</w:t>
      </w:r>
      <w:r>
        <w:rPr>
          <w:rFonts w:ascii="ＭＳ ゴシック" w:eastAsia="ＭＳ ゴシック" w:hAnsi="ＭＳ ゴシック" w:hint="eastAsia"/>
        </w:rPr>
        <w:t>ソフトウェア技術</w:t>
      </w:r>
    </w:p>
    <w:p w:rsidR="001F08D5" w:rsidRPr="00635A74" w:rsidRDefault="001F08D5" w:rsidP="001F08D5">
      <w:pPr>
        <w:rPr>
          <w:rFonts w:ascii="ＭＳ ゴシック" w:eastAsia="ＭＳ ゴシック" w:hAnsi="ＭＳ ゴシック"/>
        </w:rPr>
      </w:pPr>
      <w:r>
        <w:rPr>
          <w:rFonts w:ascii="ＭＳ ゴシック" w:eastAsia="ＭＳ ゴシック" w:hAnsi="ＭＳ ゴシック" w:hint="eastAsia"/>
        </w:rPr>
        <w:t>3</w:t>
      </w:r>
      <w:r w:rsidRPr="00635A74">
        <w:rPr>
          <w:rFonts w:ascii="ＭＳ ゴシック" w:eastAsia="ＭＳ ゴシック" w:hAnsi="ＭＳ ゴシック" w:hint="eastAsia"/>
        </w:rPr>
        <w:t>年</w:t>
      </w:r>
      <w:r>
        <w:rPr>
          <w:rFonts w:ascii="ＭＳ ゴシック" w:eastAsia="ＭＳ ゴシック" w:hAnsi="ＭＳ ゴシック" w:hint="eastAsia"/>
        </w:rPr>
        <w:t>2</w:t>
      </w:r>
      <w:r w:rsidRPr="00635A74">
        <w:rPr>
          <w:rFonts w:ascii="ＭＳ ゴシック" w:eastAsia="ＭＳ ゴシック" w:hAnsi="ＭＳ ゴシック" w:hint="eastAsia"/>
        </w:rPr>
        <w:t>組</w:t>
      </w:r>
      <w:r>
        <w:rPr>
          <w:rFonts w:ascii="ＭＳ ゴシック" w:eastAsia="ＭＳ ゴシック" w:hAnsi="ＭＳ ゴシック" w:hint="eastAsia"/>
        </w:rPr>
        <w:t>18</w:t>
      </w:r>
      <w:r w:rsidRPr="00635A74">
        <w:rPr>
          <w:rFonts w:ascii="ＭＳ ゴシック" w:eastAsia="ＭＳ ゴシック" w:hAnsi="ＭＳ ゴシック" w:hint="eastAsia"/>
        </w:rPr>
        <w:t>番</w:t>
      </w:r>
    </w:p>
    <w:p w:rsidR="001F08D5" w:rsidRPr="00635A74" w:rsidRDefault="001F08D5" w:rsidP="001F08D5">
      <w:pPr>
        <w:rPr>
          <w:rFonts w:ascii="ＭＳ ゴシック" w:eastAsia="ＭＳ ゴシック" w:hAnsi="ＭＳ ゴシック"/>
        </w:rPr>
      </w:pPr>
      <w:r w:rsidRPr="00635A74">
        <w:rPr>
          <w:rFonts w:ascii="ＭＳ ゴシック" w:eastAsia="ＭＳ ゴシック" w:hAnsi="ＭＳ ゴシック" w:hint="eastAsia"/>
        </w:rPr>
        <w:t>名前：高塚功成</w:t>
      </w:r>
    </w:p>
    <w:p w:rsidR="001F08D5" w:rsidRDefault="001F08D5" w:rsidP="001F08D5">
      <w:pPr>
        <w:rPr>
          <w:rFonts w:ascii="ＭＳ ゴシック" w:eastAsia="ＭＳ ゴシック" w:hAnsi="ＭＳ ゴシック"/>
        </w:rPr>
      </w:pPr>
      <w:r w:rsidRPr="00635A74">
        <w:rPr>
          <w:rFonts w:ascii="ＭＳ ゴシック" w:eastAsia="ＭＳ ゴシック" w:hAnsi="ＭＳ ゴシック" w:hint="eastAsia"/>
        </w:rPr>
        <w:t>題目：</w:t>
      </w:r>
      <w:r>
        <w:rPr>
          <w:rFonts w:ascii="ＭＳ ゴシック" w:eastAsia="ＭＳ ゴシック" w:hAnsi="ＭＳ ゴシック" w:hint="eastAsia"/>
        </w:rPr>
        <w:t>じゃんけんゲーム</w:t>
      </w:r>
    </w:p>
    <w:p w:rsidR="001F08D5" w:rsidRDefault="001F08D5" w:rsidP="001F08D5">
      <w:pPr>
        <w:rPr>
          <w:rFonts w:ascii="ＭＳ ゴシック" w:eastAsia="ＭＳ ゴシック" w:hAnsi="ＭＳ ゴシック" w:hint="eastAsia"/>
        </w:rPr>
      </w:pPr>
    </w:p>
    <w:p w:rsidR="001F08D5" w:rsidRDefault="001F08D5" w:rsidP="001F08D5">
      <w:pPr>
        <w:rPr>
          <w:rFonts w:ascii="ＭＳ ゴシック" w:eastAsia="ＭＳ ゴシック" w:hAnsi="ＭＳ ゴシック"/>
        </w:rPr>
      </w:pPr>
      <w:r>
        <w:rPr>
          <w:rFonts w:ascii="ＭＳ ゴシック" w:eastAsia="ＭＳ ゴシック" w:hAnsi="ＭＳ ゴシック" w:hint="eastAsia"/>
        </w:rPr>
        <w:t>②</w:t>
      </w:r>
      <w:r w:rsidR="006D27D3">
        <w:rPr>
          <w:rFonts w:ascii="ＭＳ ゴシック" w:eastAsia="ＭＳ ゴシック" w:hAnsi="ＭＳ ゴシック" w:hint="eastAsia"/>
        </w:rPr>
        <w:t>【</w:t>
      </w:r>
      <w:r>
        <w:rPr>
          <w:rFonts w:ascii="ＭＳ ゴシック" w:eastAsia="ＭＳ ゴシック" w:hAnsi="ＭＳ ゴシック" w:hint="eastAsia"/>
        </w:rPr>
        <w:t>実行結果</w:t>
      </w:r>
      <w:r w:rsidR="006D27D3">
        <w:rPr>
          <w:rFonts w:ascii="ＭＳ ゴシック" w:eastAsia="ＭＳ ゴシック" w:hAnsi="ＭＳ ゴシック" w:hint="eastAsia"/>
        </w:rPr>
        <w:t>】</w:t>
      </w:r>
    </w:p>
    <w:p w:rsidR="006D27D3" w:rsidRPr="00635A74" w:rsidRDefault="006D27D3" w:rsidP="006D27D3">
      <w:pPr>
        <w:ind w:firstLineChars="100" w:firstLine="210"/>
        <w:rPr>
          <w:rFonts w:ascii="ＭＳ ゴシック" w:eastAsia="ＭＳ ゴシック" w:hAnsi="ＭＳ ゴシック" w:hint="eastAsia"/>
        </w:rPr>
      </w:pPr>
      <w:r>
        <w:rPr>
          <w:rFonts w:ascii="ＭＳ ゴシック" w:eastAsia="ＭＳ ゴシック" w:hAnsi="ＭＳ ゴシック" w:hint="eastAsia"/>
        </w:rPr>
        <w:t>じゃんけん中の実行結果</w:t>
      </w:r>
    </w:p>
    <w:p w:rsidR="001F08D5" w:rsidRDefault="001F08D5" w:rsidP="001F08D5">
      <w:r w:rsidRPr="001F08D5">
        <w:drawing>
          <wp:inline distT="0" distB="0" distL="0" distR="0" wp14:anchorId="123DA071" wp14:editId="09FD6714">
            <wp:extent cx="5943600" cy="19443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44370"/>
                    </a:xfrm>
                    <a:prstGeom prst="rect">
                      <a:avLst/>
                    </a:prstGeom>
                  </pic:spPr>
                </pic:pic>
              </a:graphicData>
            </a:graphic>
          </wp:inline>
        </w:drawing>
      </w:r>
    </w:p>
    <w:p w:rsidR="001F08D5" w:rsidRDefault="001F08D5" w:rsidP="001F08D5">
      <w:r w:rsidRPr="001F08D5">
        <w:drawing>
          <wp:inline distT="0" distB="0" distL="0" distR="0" wp14:anchorId="237275BB" wp14:editId="63D8AF5D">
            <wp:extent cx="5943600" cy="19812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1200"/>
                    </a:xfrm>
                    <a:prstGeom prst="rect">
                      <a:avLst/>
                    </a:prstGeom>
                  </pic:spPr>
                </pic:pic>
              </a:graphicData>
            </a:graphic>
          </wp:inline>
        </w:drawing>
      </w:r>
    </w:p>
    <w:p w:rsidR="006D27D3" w:rsidRDefault="001F08D5" w:rsidP="001F08D5">
      <w:pPr>
        <w:rPr>
          <w:noProof/>
        </w:rPr>
      </w:pPr>
      <w:r w:rsidRPr="001F08D5">
        <w:drawing>
          <wp:inline distT="0" distB="0" distL="0" distR="0" wp14:anchorId="2F43D47A" wp14:editId="7A0FEFC3">
            <wp:extent cx="5943600" cy="19723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2310"/>
                    </a:xfrm>
                    <a:prstGeom prst="rect">
                      <a:avLst/>
                    </a:prstGeom>
                  </pic:spPr>
                </pic:pic>
              </a:graphicData>
            </a:graphic>
          </wp:inline>
        </w:drawing>
      </w:r>
    </w:p>
    <w:p w:rsidR="006D27D3" w:rsidRDefault="006D27D3" w:rsidP="001F08D5">
      <w:pPr>
        <w:rPr>
          <w:noProof/>
        </w:rPr>
      </w:pPr>
    </w:p>
    <w:bookmarkEnd w:id="0"/>
    <w:p w:rsidR="006D27D3" w:rsidRDefault="006D27D3" w:rsidP="001F08D5">
      <w:pPr>
        <w:rPr>
          <w:noProof/>
        </w:rPr>
      </w:pPr>
    </w:p>
    <w:p w:rsidR="006D27D3" w:rsidRDefault="006D27D3" w:rsidP="001F08D5">
      <w:pPr>
        <w:rPr>
          <w:noProof/>
        </w:rPr>
      </w:pPr>
    </w:p>
    <w:p w:rsidR="006D27D3" w:rsidRDefault="006D27D3" w:rsidP="001F08D5">
      <w:pPr>
        <w:rPr>
          <w:noProof/>
        </w:rPr>
      </w:pPr>
    </w:p>
    <w:p w:rsidR="006D27D3" w:rsidRDefault="006D27D3" w:rsidP="001F08D5">
      <w:pPr>
        <w:rPr>
          <w:noProof/>
        </w:rPr>
      </w:pPr>
    </w:p>
    <w:p w:rsidR="006D27D3" w:rsidRDefault="006D27D3" w:rsidP="001F08D5">
      <w:pPr>
        <w:rPr>
          <w:noProof/>
        </w:rPr>
      </w:pPr>
    </w:p>
    <w:p w:rsidR="006D27D3" w:rsidRPr="006D27D3" w:rsidRDefault="006D27D3" w:rsidP="006D27D3">
      <w:pPr>
        <w:ind w:firstLineChars="100" w:firstLine="210"/>
        <w:rPr>
          <w:rFonts w:ascii="ＭＳ ゴシック" w:eastAsia="ＭＳ ゴシック" w:hAnsi="ＭＳ ゴシック"/>
        </w:rPr>
      </w:pPr>
      <w:r>
        <w:rPr>
          <w:rFonts w:hint="eastAsia"/>
          <w:noProof/>
        </w:rPr>
        <w:lastRenderedPageBreak/>
        <w:t>じゃんけん後</w:t>
      </w:r>
      <w:r w:rsidRPr="006D27D3">
        <w:rPr>
          <w:noProof/>
        </w:rPr>
        <w:t xml:space="preserve"> </w:t>
      </w:r>
      <w:r>
        <w:rPr>
          <w:rFonts w:ascii="ＭＳ ゴシック" w:eastAsia="ＭＳ ゴシック" w:hAnsi="ＭＳ ゴシック" w:hint="eastAsia"/>
        </w:rPr>
        <w:t>の実行結果</w:t>
      </w:r>
    </w:p>
    <w:p w:rsidR="001F08D5" w:rsidRDefault="006D27D3" w:rsidP="001F08D5">
      <w:r w:rsidRPr="006D27D3">
        <w:rPr>
          <w:noProof/>
        </w:rPr>
        <w:drawing>
          <wp:inline distT="0" distB="0" distL="0" distR="0" wp14:anchorId="074E20A7" wp14:editId="42B5229C">
            <wp:extent cx="5943600" cy="196659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6595"/>
                    </a:xfrm>
                    <a:prstGeom prst="rect">
                      <a:avLst/>
                    </a:prstGeom>
                  </pic:spPr>
                </pic:pic>
              </a:graphicData>
            </a:graphic>
          </wp:inline>
        </w:drawing>
      </w:r>
      <w:r w:rsidRPr="006D27D3">
        <w:rPr>
          <w:noProof/>
        </w:rPr>
        <w:t xml:space="preserve"> </w:t>
      </w:r>
      <w:r w:rsidRPr="006D27D3">
        <w:rPr>
          <w:noProof/>
        </w:rPr>
        <w:drawing>
          <wp:inline distT="0" distB="0" distL="0" distR="0" wp14:anchorId="7FF1356D" wp14:editId="1E6CCC90">
            <wp:extent cx="5943600" cy="194437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4370"/>
                    </a:xfrm>
                    <a:prstGeom prst="rect">
                      <a:avLst/>
                    </a:prstGeom>
                  </pic:spPr>
                </pic:pic>
              </a:graphicData>
            </a:graphic>
          </wp:inline>
        </w:drawing>
      </w:r>
    </w:p>
    <w:p w:rsidR="006D27D3" w:rsidRDefault="006D27D3" w:rsidP="001F08D5">
      <w:r w:rsidRPr="006D27D3">
        <w:drawing>
          <wp:inline distT="0" distB="0" distL="0" distR="0" wp14:anchorId="420906CA" wp14:editId="0F8B39E2">
            <wp:extent cx="5943600" cy="19754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5485"/>
                    </a:xfrm>
                    <a:prstGeom prst="rect">
                      <a:avLst/>
                    </a:prstGeom>
                  </pic:spPr>
                </pic:pic>
              </a:graphicData>
            </a:graphic>
          </wp:inline>
        </w:drawing>
      </w:r>
    </w:p>
    <w:p w:rsidR="006D27D3" w:rsidRDefault="006D27D3" w:rsidP="001F08D5">
      <w:r>
        <w:rPr>
          <w:rFonts w:hint="eastAsia"/>
        </w:rPr>
        <w:t>③【リスト】</w:t>
      </w:r>
    </w:p>
    <w:p w:rsidR="006D27D3" w:rsidRDefault="006D27D3" w:rsidP="006D27D3">
      <w:r>
        <w:t xml:space="preserve">import </w:t>
      </w:r>
      <w:proofErr w:type="spellStart"/>
      <w:r>
        <w:t>tkinter</w:t>
      </w:r>
      <w:proofErr w:type="spellEnd"/>
    </w:p>
    <w:p w:rsidR="006D27D3" w:rsidRDefault="006D27D3" w:rsidP="006D27D3">
      <w:r>
        <w:t>import random</w:t>
      </w:r>
    </w:p>
    <w:p w:rsidR="006D27D3" w:rsidRDefault="006D27D3" w:rsidP="006D27D3">
      <w:r>
        <w:t>r=</w:t>
      </w:r>
      <w:proofErr w:type="spellStart"/>
      <w:r>
        <w:t>tkinter.Tk</w:t>
      </w:r>
      <w:proofErr w:type="spellEnd"/>
      <w:r>
        <w:t>()</w:t>
      </w:r>
    </w:p>
    <w:p w:rsidR="006D27D3" w:rsidRDefault="006D27D3" w:rsidP="006D27D3">
      <w:pPr>
        <w:rPr>
          <w:rFonts w:hint="eastAsia"/>
        </w:rPr>
      </w:pPr>
      <w:proofErr w:type="spellStart"/>
      <w:r>
        <w:rPr>
          <w:rFonts w:hint="eastAsia"/>
        </w:rPr>
        <w:t>r.title</w:t>
      </w:r>
      <w:proofErr w:type="spellEnd"/>
      <w:r>
        <w:rPr>
          <w:rFonts w:hint="eastAsia"/>
        </w:rPr>
        <w:t>("</w:t>
      </w:r>
      <w:r>
        <w:rPr>
          <w:rFonts w:hint="eastAsia"/>
        </w:rPr>
        <w:t>ウィンドウバーのタイトル</w:t>
      </w:r>
      <w:r>
        <w:rPr>
          <w:rFonts w:hint="eastAsia"/>
        </w:rPr>
        <w:t>")</w:t>
      </w:r>
    </w:p>
    <w:p w:rsidR="006D27D3" w:rsidRDefault="006D27D3" w:rsidP="006D27D3">
      <w:pPr>
        <w:rPr>
          <w:rFonts w:hint="eastAsia"/>
        </w:rPr>
      </w:pPr>
      <w:r>
        <w:rPr>
          <w:rFonts w:hint="eastAsia"/>
        </w:rPr>
        <w:t>csv=</w:t>
      </w:r>
      <w:proofErr w:type="spellStart"/>
      <w:r>
        <w:rPr>
          <w:rFonts w:hint="eastAsia"/>
        </w:rPr>
        <w:t>tkinter.Canvas</w:t>
      </w:r>
      <w:proofErr w:type="spellEnd"/>
      <w:r>
        <w:rPr>
          <w:rFonts w:hint="eastAsia"/>
        </w:rPr>
        <w:t>(width=700,height=200,bg="white")#</w:t>
      </w:r>
      <w:r>
        <w:rPr>
          <w:rFonts w:hint="eastAsia"/>
        </w:rPr>
        <w:t>スクリーンの大きさ表示</w:t>
      </w:r>
    </w:p>
    <w:p w:rsidR="006D27D3" w:rsidRDefault="006D27D3" w:rsidP="006D27D3">
      <w:r>
        <w:t>z=[0]</w:t>
      </w:r>
    </w:p>
    <w:p w:rsidR="006D27D3" w:rsidRDefault="006D27D3" w:rsidP="006D27D3">
      <w:r>
        <w:t>a=[0,1,0]</w:t>
      </w:r>
    </w:p>
    <w:p w:rsidR="006D27D3" w:rsidRDefault="006D27D3" w:rsidP="006D27D3">
      <w:proofErr w:type="spellStart"/>
      <w:r>
        <w:t>def</w:t>
      </w:r>
      <w:proofErr w:type="spellEnd"/>
      <w:r>
        <w:t xml:space="preserve"> </w:t>
      </w:r>
      <w:proofErr w:type="spellStart"/>
      <w:r>
        <w:t>btn</w:t>
      </w:r>
      <w:proofErr w:type="spellEnd"/>
      <w:r>
        <w:t>():</w:t>
      </w:r>
    </w:p>
    <w:p w:rsidR="006D27D3" w:rsidRDefault="006D27D3" w:rsidP="006D27D3">
      <w:r>
        <w:t xml:space="preserve">     if a[2]==0: </w:t>
      </w:r>
    </w:p>
    <w:p w:rsidR="006D27D3" w:rsidRDefault="006D27D3" w:rsidP="006D27D3">
      <w:r>
        <w:t xml:space="preserve">      a[2]=1</w:t>
      </w:r>
    </w:p>
    <w:p w:rsidR="006D27D3" w:rsidRDefault="006D27D3" w:rsidP="006D27D3">
      <w:proofErr w:type="spellStart"/>
      <w:r>
        <w:t>def</w:t>
      </w:r>
      <w:proofErr w:type="spellEnd"/>
      <w:r>
        <w:t xml:space="preserve"> btn1():</w:t>
      </w:r>
    </w:p>
    <w:p w:rsidR="006D27D3" w:rsidRDefault="006D27D3" w:rsidP="006D27D3">
      <w:r>
        <w:t xml:space="preserve">     if a[2]==0:       </w:t>
      </w:r>
    </w:p>
    <w:p w:rsidR="006D27D3" w:rsidRDefault="006D27D3" w:rsidP="006D27D3">
      <w:r>
        <w:t xml:space="preserve">      a[2]=2</w:t>
      </w:r>
    </w:p>
    <w:p w:rsidR="006D27D3" w:rsidRDefault="006D27D3" w:rsidP="006D27D3">
      <w:proofErr w:type="spellStart"/>
      <w:r>
        <w:t>def</w:t>
      </w:r>
      <w:proofErr w:type="spellEnd"/>
      <w:r>
        <w:t xml:space="preserve"> btn2():</w:t>
      </w:r>
    </w:p>
    <w:p w:rsidR="006D27D3" w:rsidRDefault="006D27D3" w:rsidP="006D27D3">
      <w:r>
        <w:t xml:space="preserve">     if a[2]==0: </w:t>
      </w:r>
    </w:p>
    <w:p w:rsidR="006D27D3" w:rsidRDefault="006D27D3" w:rsidP="006D27D3">
      <w:r>
        <w:t xml:space="preserve">      a[2]=3</w:t>
      </w:r>
    </w:p>
    <w:p w:rsidR="006D27D3" w:rsidRDefault="006D27D3" w:rsidP="006D27D3">
      <w:proofErr w:type="spellStart"/>
      <w:r>
        <w:t>def</w:t>
      </w:r>
      <w:proofErr w:type="spellEnd"/>
      <w:r>
        <w:t xml:space="preserve"> btn3():</w:t>
      </w:r>
    </w:p>
    <w:p w:rsidR="006D27D3" w:rsidRDefault="006D27D3" w:rsidP="006D27D3">
      <w:r>
        <w:t xml:space="preserve">      a[0]=0</w:t>
      </w:r>
    </w:p>
    <w:p w:rsidR="006D27D3" w:rsidRDefault="006D27D3" w:rsidP="006D27D3">
      <w:r>
        <w:t xml:space="preserve">      a[1]=1</w:t>
      </w:r>
    </w:p>
    <w:p w:rsidR="006D27D3" w:rsidRDefault="006D27D3" w:rsidP="006D27D3">
      <w:r>
        <w:t xml:space="preserve">      a[2]=0</w:t>
      </w:r>
    </w:p>
    <w:p w:rsidR="006D27D3" w:rsidRDefault="006D27D3" w:rsidP="006D27D3">
      <w:pPr>
        <w:rPr>
          <w:rFonts w:hint="eastAsia"/>
        </w:rPr>
      </w:pPr>
      <w:r>
        <w:rPr>
          <w:rFonts w:hint="eastAsia"/>
        </w:rPr>
        <w:t>b=</w:t>
      </w:r>
      <w:proofErr w:type="spellStart"/>
      <w:r>
        <w:rPr>
          <w:rFonts w:hint="eastAsia"/>
        </w:rPr>
        <w:t>tkinter.Button</w:t>
      </w:r>
      <w:proofErr w:type="spellEnd"/>
      <w:r>
        <w:rPr>
          <w:rFonts w:hint="eastAsia"/>
        </w:rPr>
        <w:t>(text="</w:t>
      </w:r>
      <w:r>
        <w:rPr>
          <w:rFonts w:hint="eastAsia"/>
        </w:rPr>
        <w:t>グー</w:t>
      </w:r>
      <w:r>
        <w:rPr>
          <w:rFonts w:hint="eastAsia"/>
        </w:rPr>
        <w:t>",</w:t>
      </w:r>
      <w:proofErr w:type="spellStart"/>
      <w:r>
        <w:rPr>
          <w:rFonts w:hint="eastAsia"/>
        </w:rPr>
        <w:t>bg</w:t>
      </w:r>
      <w:proofErr w:type="spellEnd"/>
      <w:r>
        <w:rPr>
          <w:rFonts w:hint="eastAsia"/>
        </w:rPr>
        <w:t>="</w:t>
      </w:r>
      <w:proofErr w:type="spellStart"/>
      <w:r>
        <w:rPr>
          <w:rFonts w:hint="eastAsia"/>
        </w:rPr>
        <w:t>white",command</w:t>
      </w:r>
      <w:proofErr w:type="spellEnd"/>
      <w:r>
        <w:rPr>
          <w:rFonts w:hint="eastAsia"/>
        </w:rPr>
        <w:t>=btn1)</w:t>
      </w:r>
    </w:p>
    <w:p w:rsidR="006D27D3" w:rsidRDefault="006D27D3" w:rsidP="006D27D3">
      <w:pPr>
        <w:rPr>
          <w:rFonts w:hint="eastAsia"/>
        </w:rPr>
      </w:pPr>
      <w:r>
        <w:rPr>
          <w:rFonts w:hint="eastAsia"/>
        </w:rPr>
        <w:t>d=</w:t>
      </w:r>
      <w:proofErr w:type="spellStart"/>
      <w:r>
        <w:rPr>
          <w:rFonts w:hint="eastAsia"/>
        </w:rPr>
        <w:t>tkinter.Button</w:t>
      </w:r>
      <w:proofErr w:type="spellEnd"/>
      <w:r>
        <w:rPr>
          <w:rFonts w:hint="eastAsia"/>
        </w:rPr>
        <w:t>(text="</w:t>
      </w:r>
      <w:r>
        <w:rPr>
          <w:rFonts w:hint="eastAsia"/>
        </w:rPr>
        <w:t>チョキ</w:t>
      </w:r>
      <w:r>
        <w:rPr>
          <w:rFonts w:hint="eastAsia"/>
        </w:rPr>
        <w:t>",</w:t>
      </w:r>
      <w:proofErr w:type="spellStart"/>
      <w:r>
        <w:rPr>
          <w:rFonts w:hint="eastAsia"/>
        </w:rPr>
        <w:t>bg</w:t>
      </w:r>
      <w:proofErr w:type="spellEnd"/>
      <w:r>
        <w:rPr>
          <w:rFonts w:hint="eastAsia"/>
        </w:rPr>
        <w:t>="</w:t>
      </w:r>
      <w:proofErr w:type="spellStart"/>
      <w:r>
        <w:rPr>
          <w:rFonts w:hint="eastAsia"/>
        </w:rPr>
        <w:t>white",command</w:t>
      </w:r>
      <w:proofErr w:type="spellEnd"/>
      <w:r>
        <w:rPr>
          <w:rFonts w:hint="eastAsia"/>
        </w:rPr>
        <w:t>=</w:t>
      </w:r>
      <w:proofErr w:type="spellStart"/>
      <w:r>
        <w:rPr>
          <w:rFonts w:hint="eastAsia"/>
        </w:rPr>
        <w:t>btn</w:t>
      </w:r>
      <w:proofErr w:type="spellEnd"/>
      <w:r>
        <w:rPr>
          <w:rFonts w:hint="eastAsia"/>
        </w:rPr>
        <w:t>)</w:t>
      </w:r>
    </w:p>
    <w:p w:rsidR="006D27D3" w:rsidRDefault="006D27D3" w:rsidP="006D27D3">
      <w:pPr>
        <w:rPr>
          <w:rFonts w:hint="eastAsia"/>
        </w:rPr>
      </w:pPr>
      <w:r>
        <w:rPr>
          <w:rFonts w:hint="eastAsia"/>
        </w:rPr>
        <w:t>f=</w:t>
      </w:r>
      <w:proofErr w:type="spellStart"/>
      <w:r>
        <w:rPr>
          <w:rFonts w:hint="eastAsia"/>
        </w:rPr>
        <w:t>tkinter.Button</w:t>
      </w:r>
      <w:proofErr w:type="spellEnd"/>
      <w:r>
        <w:rPr>
          <w:rFonts w:hint="eastAsia"/>
        </w:rPr>
        <w:t>(text="</w:t>
      </w:r>
      <w:r>
        <w:rPr>
          <w:rFonts w:hint="eastAsia"/>
        </w:rPr>
        <w:t>パー</w:t>
      </w:r>
      <w:r>
        <w:rPr>
          <w:rFonts w:hint="eastAsia"/>
        </w:rPr>
        <w:t>",</w:t>
      </w:r>
      <w:proofErr w:type="spellStart"/>
      <w:r>
        <w:rPr>
          <w:rFonts w:hint="eastAsia"/>
        </w:rPr>
        <w:t>bg</w:t>
      </w:r>
      <w:proofErr w:type="spellEnd"/>
      <w:r>
        <w:rPr>
          <w:rFonts w:hint="eastAsia"/>
        </w:rPr>
        <w:t>="</w:t>
      </w:r>
      <w:proofErr w:type="spellStart"/>
      <w:r>
        <w:rPr>
          <w:rFonts w:hint="eastAsia"/>
        </w:rPr>
        <w:t>white",command</w:t>
      </w:r>
      <w:proofErr w:type="spellEnd"/>
      <w:r>
        <w:rPr>
          <w:rFonts w:hint="eastAsia"/>
        </w:rPr>
        <w:t>=btn2)</w:t>
      </w:r>
    </w:p>
    <w:p w:rsidR="006D27D3" w:rsidRDefault="006D27D3" w:rsidP="006D27D3">
      <w:pPr>
        <w:rPr>
          <w:rFonts w:hint="eastAsia"/>
        </w:rPr>
      </w:pPr>
      <w:r>
        <w:rPr>
          <w:rFonts w:hint="eastAsia"/>
        </w:rPr>
        <w:t>f1=</w:t>
      </w:r>
      <w:proofErr w:type="spellStart"/>
      <w:r>
        <w:rPr>
          <w:rFonts w:hint="eastAsia"/>
        </w:rPr>
        <w:t>tkinter.Button</w:t>
      </w:r>
      <w:proofErr w:type="spellEnd"/>
      <w:r>
        <w:rPr>
          <w:rFonts w:hint="eastAsia"/>
        </w:rPr>
        <w:t>(text="</w:t>
      </w:r>
      <w:r>
        <w:rPr>
          <w:rFonts w:hint="eastAsia"/>
        </w:rPr>
        <w:t>リプレイ</w:t>
      </w:r>
      <w:r>
        <w:rPr>
          <w:rFonts w:hint="eastAsia"/>
        </w:rPr>
        <w:t>",</w:t>
      </w:r>
      <w:proofErr w:type="spellStart"/>
      <w:r>
        <w:rPr>
          <w:rFonts w:hint="eastAsia"/>
        </w:rPr>
        <w:t>bg</w:t>
      </w:r>
      <w:proofErr w:type="spellEnd"/>
      <w:r>
        <w:rPr>
          <w:rFonts w:hint="eastAsia"/>
        </w:rPr>
        <w:t>="</w:t>
      </w:r>
      <w:proofErr w:type="spellStart"/>
      <w:r>
        <w:rPr>
          <w:rFonts w:hint="eastAsia"/>
        </w:rPr>
        <w:t>white",command</w:t>
      </w:r>
      <w:proofErr w:type="spellEnd"/>
      <w:r>
        <w:rPr>
          <w:rFonts w:hint="eastAsia"/>
        </w:rPr>
        <w:t>=btn3)</w:t>
      </w:r>
    </w:p>
    <w:p w:rsidR="006D27D3" w:rsidRDefault="006D27D3" w:rsidP="006D27D3">
      <w:proofErr w:type="spellStart"/>
      <w:r>
        <w:t>tyoki</w:t>
      </w:r>
      <w:proofErr w:type="spellEnd"/>
      <w:r>
        <w:t>=</w:t>
      </w:r>
      <w:proofErr w:type="spellStart"/>
      <w:r>
        <w:t>tkinter.PhotoImage</w:t>
      </w:r>
      <w:proofErr w:type="spellEnd"/>
      <w:r>
        <w:t>(file="choki.png")</w:t>
      </w:r>
    </w:p>
    <w:p w:rsidR="006D27D3" w:rsidRDefault="006D27D3" w:rsidP="006D27D3">
      <w:proofErr w:type="spellStart"/>
      <w:r>
        <w:t>gu</w:t>
      </w:r>
      <w:proofErr w:type="spellEnd"/>
      <w:r>
        <w:t>=</w:t>
      </w:r>
      <w:proofErr w:type="spellStart"/>
      <w:r>
        <w:t>tkinter.PhotoImage</w:t>
      </w:r>
      <w:proofErr w:type="spellEnd"/>
      <w:r>
        <w:t>(file="guu.png")</w:t>
      </w:r>
    </w:p>
    <w:p w:rsidR="006D27D3" w:rsidRDefault="006D27D3" w:rsidP="006D27D3">
      <w:r>
        <w:t>pa=</w:t>
      </w:r>
      <w:proofErr w:type="spellStart"/>
      <w:r>
        <w:t>tkinter.PhotoImage</w:t>
      </w:r>
      <w:proofErr w:type="spellEnd"/>
      <w:r>
        <w:t>(file="paa.png")</w:t>
      </w:r>
    </w:p>
    <w:p w:rsidR="006D27D3" w:rsidRDefault="006D27D3" w:rsidP="006D27D3">
      <w:proofErr w:type="spellStart"/>
      <w:r>
        <w:t>def</w:t>
      </w:r>
      <w:proofErr w:type="spellEnd"/>
      <w:r>
        <w:t xml:space="preserve"> </w:t>
      </w:r>
      <w:proofErr w:type="spellStart"/>
      <w:r>
        <w:t>ani</w:t>
      </w:r>
      <w:proofErr w:type="spellEnd"/>
      <w:r>
        <w:t>():</w:t>
      </w:r>
    </w:p>
    <w:p w:rsidR="006D27D3" w:rsidRDefault="006D27D3" w:rsidP="006D27D3">
      <w:pPr>
        <w:rPr>
          <w:rFonts w:hint="eastAsia"/>
        </w:rPr>
      </w:pPr>
      <w:r>
        <w:rPr>
          <w:rFonts w:hint="eastAsia"/>
        </w:rPr>
        <w:t xml:space="preserve">    z[0]+=1#</w:t>
      </w:r>
      <w:r>
        <w:rPr>
          <w:rFonts w:hint="eastAsia"/>
        </w:rPr>
        <w:t>一秒ごとに実行されるプログラム</w:t>
      </w:r>
    </w:p>
    <w:p w:rsidR="006D27D3" w:rsidRDefault="006D27D3" w:rsidP="006D27D3">
      <w:pPr>
        <w:rPr>
          <w:rFonts w:hint="eastAsia"/>
        </w:rPr>
      </w:pPr>
      <w:r>
        <w:rPr>
          <w:rFonts w:hint="eastAsia"/>
        </w:rPr>
        <w:t xml:space="preserve">    </w:t>
      </w:r>
      <w:proofErr w:type="spellStart"/>
      <w:r>
        <w:rPr>
          <w:rFonts w:hint="eastAsia"/>
        </w:rPr>
        <w:t>csv.delete</w:t>
      </w:r>
      <w:proofErr w:type="spellEnd"/>
      <w:r>
        <w:rPr>
          <w:rFonts w:hint="eastAsia"/>
        </w:rPr>
        <w:t>("all")#</w:t>
      </w:r>
      <w:r>
        <w:rPr>
          <w:rFonts w:hint="eastAsia"/>
        </w:rPr>
        <w:t>スクリーンクリアみたいなやつ</w:t>
      </w:r>
    </w:p>
    <w:p w:rsidR="006D27D3" w:rsidRDefault="006D27D3" w:rsidP="006D27D3">
      <w:pPr>
        <w:rPr>
          <w:rFonts w:hint="eastAsia"/>
        </w:rPr>
      </w:pPr>
      <w:r>
        <w:rPr>
          <w:rFonts w:hint="eastAsia"/>
        </w:rPr>
        <w:t xml:space="preserve">    </w:t>
      </w:r>
      <w:proofErr w:type="spellStart"/>
      <w:r>
        <w:rPr>
          <w:rFonts w:hint="eastAsia"/>
        </w:rPr>
        <w:t>r.after</w:t>
      </w:r>
      <w:proofErr w:type="spellEnd"/>
      <w:r>
        <w:rPr>
          <w:rFonts w:hint="eastAsia"/>
        </w:rPr>
        <w:t>(75,ani)#</w:t>
      </w:r>
      <w:proofErr w:type="spellStart"/>
      <w:r>
        <w:rPr>
          <w:rFonts w:hint="eastAsia"/>
        </w:rPr>
        <w:t>ani</w:t>
      </w:r>
      <w:proofErr w:type="spellEnd"/>
      <w:r>
        <w:rPr>
          <w:rFonts w:hint="eastAsia"/>
        </w:rPr>
        <w:t>関数を何秒ごとに実行させるか？</w:t>
      </w:r>
    </w:p>
    <w:p w:rsidR="006D27D3" w:rsidRDefault="006D27D3" w:rsidP="006D27D3">
      <w:r>
        <w:t xml:space="preserve">    </w:t>
      </w:r>
      <w:proofErr w:type="spellStart"/>
      <w:r>
        <w:t>b.place</w:t>
      </w:r>
      <w:proofErr w:type="spellEnd"/>
      <w:r>
        <w:t>(x=300,y=100,width=100,height=40)</w:t>
      </w:r>
    </w:p>
    <w:p w:rsidR="006D27D3" w:rsidRDefault="006D27D3" w:rsidP="006D27D3">
      <w:r>
        <w:t xml:space="preserve">    </w:t>
      </w:r>
      <w:proofErr w:type="spellStart"/>
      <w:r>
        <w:t>d.place</w:t>
      </w:r>
      <w:proofErr w:type="spellEnd"/>
      <w:r>
        <w:t>(x=430,y=100,width=100,height=40)</w:t>
      </w:r>
    </w:p>
    <w:p w:rsidR="006D27D3" w:rsidRDefault="006D27D3" w:rsidP="006D27D3">
      <w:r>
        <w:t xml:space="preserve">    </w:t>
      </w:r>
      <w:proofErr w:type="spellStart"/>
      <w:r>
        <w:t>f.place</w:t>
      </w:r>
      <w:proofErr w:type="spellEnd"/>
      <w:r>
        <w:t>(x=560,y=100,width=100,height=40)</w:t>
      </w:r>
    </w:p>
    <w:p w:rsidR="006D27D3" w:rsidRDefault="006D27D3" w:rsidP="006D27D3">
      <w:r>
        <w:t xml:space="preserve">    if z[0]%2==0 and a[2]==0:</w:t>
      </w:r>
    </w:p>
    <w:p w:rsidR="006D27D3" w:rsidRDefault="006D27D3" w:rsidP="006D27D3">
      <w:r>
        <w:t xml:space="preserve">            a[0]=</w:t>
      </w:r>
      <w:proofErr w:type="spellStart"/>
      <w:r>
        <w:t>random.randrange</w:t>
      </w:r>
      <w:proofErr w:type="spellEnd"/>
      <w:r>
        <w:t>(3)</w:t>
      </w:r>
    </w:p>
    <w:p w:rsidR="006D27D3" w:rsidRDefault="006D27D3" w:rsidP="006D27D3">
      <w:r>
        <w:t xml:space="preserve">    if a[0]==0:</w:t>
      </w:r>
    </w:p>
    <w:p w:rsidR="006D27D3" w:rsidRDefault="006D27D3" w:rsidP="006D27D3">
      <w:r>
        <w:t xml:space="preserve">            </w:t>
      </w:r>
      <w:proofErr w:type="spellStart"/>
      <w:r>
        <w:t>csv.create_image</w:t>
      </w:r>
      <w:proofErr w:type="spellEnd"/>
      <w:r>
        <w:t>(150,100,image=</w:t>
      </w:r>
      <w:proofErr w:type="spellStart"/>
      <w:r>
        <w:t>tyoki</w:t>
      </w:r>
      <w:proofErr w:type="spellEnd"/>
      <w:r>
        <w:t>)</w:t>
      </w:r>
    </w:p>
    <w:p w:rsidR="006D27D3" w:rsidRDefault="006D27D3" w:rsidP="006D27D3">
      <w:r>
        <w:t xml:space="preserve">    if a[0]==1:</w:t>
      </w:r>
    </w:p>
    <w:p w:rsidR="006D27D3" w:rsidRDefault="006D27D3" w:rsidP="006D27D3">
      <w:r>
        <w:t xml:space="preserve">            </w:t>
      </w:r>
      <w:proofErr w:type="spellStart"/>
      <w:r>
        <w:t>csv.create_image</w:t>
      </w:r>
      <w:proofErr w:type="spellEnd"/>
      <w:r>
        <w:t>(150,100,image=</w:t>
      </w:r>
      <w:proofErr w:type="spellStart"/>
      <w:r>
        <w:t>gu</w:t>
      </w:r>
      <w:proofErr w:type="spellEnd"/>
      <w:r>
        <w:t>)</w:t>
      </w:r>
    </w:p>
    <w:p w:rsidR="006D27D3" w:rsidRDefault="006D27D3" w:rsidP="006D27D3">
      <w:r>
        <w:t xml:space="preserve">    if a[0]==2:</w:t>
      </w:r>
    </w:p>
    <w:p w:rsidR="006D27D3" w:rsidRDefault="006D27D3" w:rsidP="006D27D3">
      <w:r>
        <w:t xml:space="preserve">            </w:t>
      </w:r>
      <w:proofErr w:type="spellStart"/>
      <w:r>
        <w:t>csv.create_image</w:t>
      </w:r>
      <w:proofErr w:type="spellEnd"/>
      <w:r>
        <w:t>(150,100,image=pa)</w:t>
      </w:r>
    </w:p>
    <w:p w:rsidR="006D27D3" w:rsidRDefault="006D27D3" w:rsidP="006D27D3">
      <w:r>
        <w:t xml:space="preserve">    if a[2]!=0:</w:t>
      </w:r>
    </w:p>
    <w:p w:rsidR="006D27D3" w:rsidRDefault="006D27D3" w:rsidP="006D27D3">
      <w:r>
        <w:t xml:space="preserve">     f1.place(x=560,y=50,width=100,height=40)</w:t>
      </w:r>
    </w:p>
    <w:p w:rsidR="006D27D3" w:rsidRDefault="006D27D3" w:rsidP="006D27D3">
      <w:r>
        <w:t xml:space="preserve">     if a[0]==a[2]-1:</w:t>
      </w:r>
    </w:p>
    <w:p w:rsidR="006D27D3" w:rsidRDefault="006D27D3" w:rsidP="006D27D3">
      <w:pPr>
        <w:rPr>
          <w:rFonts w:hint="eastAsia"/>
        </w:rPr>
      </w:pPr>
      <w:r>
        <w:rPr>
          <w:rFonts w:hint="eastAsia"/>
        </w:rPr>
        <w:t xml:space="preserve">            </w:t>
      </w:r>
      <w:proofErr w:type="spellStart"/>
      <w:r>
        <w:rPr>
          <w:rFonts w:hint="eastAsia"/>
        </w:rPr>
        <w:t>csv.create_text</w:t>
      </w:r>
      <w:proofErr w:type="spellEnd"/>
      <w:r>
        <w:rPr>
          <w:rFonts w:hint="eastAsia"/>
        </w:rPr>
        <w:t xml:space="preserve">(350,50,text=" </w:t>
      </w:r>
      <w:r>
        <w:rPr>
          <w:rFonts w:hint="eastAsia"/>
        </w:rPr>
        <w:t>あいこ</w:t>
      </w:r>
      <w:r>
        <w:rPr>
          <w:rFonts w:hint="eastAsia"/>
        </w:rPr>
        <w:t>",font=("Time New Roman",40))</w:t>
      </w:r>
    </w:p>
    <w:p w:rsidR="006D27D3" w:rsidRDefault="006D27D3" w:rsidP="006D27D3">
      <w:r>
        <w:t xml:space="preserve">     if a[0]!=a[2]-1:</w:t>
      </w:r>
    </w:p>
    <w:p w:rsidR="006D27D3" w:rsidRDefault="006D27D3" w:rsidP="006D27D3">
      <w:r>
        <w:t xml:space="preserve">          if (a[0]==1 and a[2]==1)or(a[0]==2 and a[2]==2)or(a[0]==0 and a[2]==3):</w:t>
      </w:r>
    </w:p>
    <w:p w:rsidR="006D27D3" w:rsidRDefault="006D27D3" w:rsidP="006D27D3">
      <w:pPr>
        <w:rPr>
          <w:rFonts w:hint="eastAsia"/>
        </w:rPr>
      </w:pPr>
      <w:r>
        <w:rPr>
          <w:rFonts w:hint="eastAsia"/>
        </w:rPr>
        <w:t xml:space="preserve">              </w:t>
      </w:r>
      <w:proofErr w:type="spellStart"/>
      <w:r>
        <w:rPr>
          <w:rFonts w:hint="eastAsia"/>
        </w:rPr>
        <w:t>csv.create_text</w:t>
      </w:r>
      <w:proofErr w:type="spellEnd"/>
      <w:r>
        <w:rPr>
          <w:rFonts w:hint="eastAsia"/>
        </w:rPr>
        <w:t xml:space="preserve">(350,50,text="   </w:t>
      </w:r>
      <w:r>
        <w:rPr>
          <w:rFonts w:hint="eastAsia"/>
        </w:rPr>
        <w:t>あなたの負け</w:t>
      </w:r>
      <w:r>
        <w:rPr>
          <w:rFonts w:hint="eastAsia"/>
        </w:rPr>
        <w:t>",font=("Time New Roman",40))</w:t>
      </w:r>
    </w:p>
    <w:p w:rsidR="006D27D3" w:rsidRDefault="006D27D3" w:rsidP="006D27D3">
      <w:r>
        <w:t xml:space="preserve">          if (a[0]==1 and a[2]==3)or(a[0]==2 and a[2]==1)or(a[0]==0 and a[2]==2):</w:t>
      </w:r>
    </w:p>
    <w:p w:rsidR="006D27D3" w:rsidRDefault="006D27D3" w:rsidP="006D27D3">
      <w:pPr>
        <w:rPr>
          <w:rFonts w:hint="eastAsia"/>
        </w:rPr>
      </w:pPr>
      <w:r>
        <w:rPr>
          <w:rFonts w:hint="eastAsia"/>
        </w:rPr>
        <w:t xml:space="preserve">              </w:t>
      </w:r>
      <w:proofErr w:type="spellStart"/>
      <w:r>
        <w:rPr>
          <w:rFonts w:hint="eastAsia"/>
        </w:rPr>
        <w:t>csv.create_text</w:t>
      </w:r>
      <w:proofErr w:type="spellEnd"/>
      <w:r>
        <w:rPr>
          <w:rFonts w:hint="eastAsia"/>
        </w:rPr>
        <w:t xml:space="preserve">(350,50,text="   </w:t>
      </w:r>
      <w:r>
        <w:rPr>
          <w:rFonts w:hint="eastAsia"/>
        </w:rPr>
        <w:t>あなたの勝ち</w:t>
      </w:r>
      <w:r>
        <w:rPr>
          <w:rFonts w:hint="eastAsia"/>
        </w:rPr>
        <w:t>",font=("Time New Roman",40))</w:t>
      </w:r>
    </w:p>
    <w:p w:rsidR="006D27D3" w:rsidRDefault="006D27D3" w:rsidP="006D27D3">
      <w:proofErr w:type="spellStart"/>
      <w:r>
        <w:t>ani</w:t>
      </w:r>
      <w:proofErr w:type="spellEnd"/>
      <w:r>
        <w:t>()</w:t>
      </w:r>
    </w:p>
    <w:p w:rsidR="006D27D3" w:rsidRDefault="006D27D3" w:rsidP="006D27D3">
      <w:proofErr w:type="spellStart"/>
      <w:r>
        <w:t>csv.pack</w:t>
      </w:r>
      <w:proofErr w:type="spellEnd"/>
      <w:r>
        <w:t>()</w:t>
      </w:r>
    </w:p>
    <w:p w:rsidR="006D27D3" w:rsidRDefault="006D27D3" w:rsidP="006D27D3">
      <w:proofErr w:type="spellStart"/>
      <w:r>
        <w:t>r.mainloop</w:t>
      </w:r>
      <w:proofErr w:type="spellEnd"/>
      <w:r>
        <w:t>()</w:t>
      </w:r>
    </w:p>
    <w:p w:rsidR="006D27D3" w:rsidRDefault="006D27D3" w:rsidP="006D27D3"/>
    <w:p w:rsidR="006D27D3" w:rsidRDefault="006D27D3" w:rsidP="006D27D3"/>
    <w:p w:rsidR="006D27D3" w:rsidRDefault="006D27D3" w:rsidP="006D27D3"/>
    <w:p w:rsidR="006D27D3" w:rsidRDefault="006D27D3" w:rsidP="006D27D3"/>
    <w:p w:rsidR="006D27D3" w:rsidRDefault="006D27D3" w:rsidP="006D27D3"/>
    <w:p w:rsidR="006D27D3" w:rsidRDefault="006D27D3" w:rsidP="006D27D3"/>
    <w:p w:rsidR="006D27D3" w:rsidRDefault="006D27D3" w:rsidP="006D27D3"/>
    <w:p w:rsidR="006D27D3" w:rsidRDefault="006D27D3" w:rsidP="006D27D3">
      <w:r>
        <w:rPr>
          <w:rFonts w:hint="eastAsia"/>
        </w:rPr>
        <w:t>⑤【感想】</w:t>
      </w:r>
    </w:p>
    <w:p w:rsidR="006D27D3" w:rsidRPr="001F08D5" w:rsidRDefault="006D27D3" w:rsidP="006D27D3">
      <w:pPr>
        <w:rPr>
          <w:rFonts w:hint="eastAsia"/>
        </w:rPr>
      </w:pPr>
      <w:r>
        <w:rPr>
          <w:rFonts w:hint="eastAsia"/>
        </w:rPr>
        <w:t>今回は、パイソンの様々な扱い方を知ることができ、自身のプログラミング能力を向上さ焦ることができたと感じました。パイソンはとてもプログラムを作りやすく、今回のコンピューターシステム技術で出題された夏課題でも使用させていただきましたが、今回のプログロムの課題でさらに</w:t>
      </w:r>
      <w:r w:rsidR="009C1EB6">
        <w:rPr>
          <w:rFonts w:hint="eastAsia"/>
        </w:rPr>
        <w:t>そのような作成に生かせる技術をまた一つ得ることができたと感じました。大学に行ってもプログラミングの業界で様々なものを作っていけるように頑張っていきたいと思っているので、今回の知識は大学に行っても活用できるように技術として身に着けて行きたいです。</w:t>
      </w:r>
    </w:p>
    <w:sectPr w:rsidR="006D27D3" w:rsidRPr="001F08D5" w:rsidSect="00F5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D5"/>
    <w:rsid w:val="000F398F"/>
    <w:rsid w:val="00102AB2"/>
    <w:rsid w:val="001F08D5"/>
    <w:rsid w:val="006C794F"/>
    <w:rsid w:val="006D27D3"/>
    <w:rsid w:val="009C1EB6"/>
    <w:rsid w:val="00BD2416"/>
    <w:rsid w:val="00F513B6"/>
    <w:rsid w:val="00F56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8858B6"/>
  <w15:docId w15:val="{C302B846-47FF-470E-B9BD-A7798C6F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8D5"/>
    <w:pPr>
      <w:widowControl w:val="0"/>
      <w:spacing w:after="0" w:line="240" w:lineRule="auto"/>
      <w:jc w:val="both"/>
    </w:pPr>
    <w:rPr>
      <w:kern w:val="2"/>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8D5"/>
    <w:pPr>
      <w:ind w:leftChars="400" w:left="840"/>
    </w:pPr>
  </w:style>
  <w:style w:type="paragraph" w:styleId="a4">
    <w:name w:val="Balloon Text"/>
    <w:basedOn w:val="a"/>
    <w:link w:val="a5"/>
    <w:uiPriority w:val="99"/>
    <w:semiHidden/>
    <w:unhideWhenUsed/>
    <w:rsid w:val="009C1EB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C1EB6"/>
    <w:rPr>
      <w:rFonts w:asciiTheme="majorHAnsi" w:eastAsiaTheme="majorEastAsia" w:hAnsiTheme="majorHAnsi" w:cstheme="majorBidi"/>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1\En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EnNormal.dotm</Template>
  <TotalTime>31</TotalTime>
  <Pages>4</Pages>
  <Words>310</Words>
  <Characters>1767</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埼玉県教育委員会</dc:creator>
  <cp:keywords/>
  <dc:description/>
  <cp:lastModifiedBy>埼玉県教育委員会</cp:lastModifiedBy>
  <cp:revision>1</cp:revision>
  <cp:lastPrinted>2023-10-05T06:01:00Z</cp:lastPrinted>
  <dcterms:created xsi:type="dcterms:W3CDTF">2023-10-05T05:29:00Z</dcterms:created>
  <dcterms:modified xsi:type="dcterms:W3CDTF">2023-10-05T06:13:00Z</dcterms:modified>
</cp:coreProperties>
</file>