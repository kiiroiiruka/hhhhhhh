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AE" w:rsidRDefault="004B64AE" w:rsidP="004B64AE">
      <w:r>
        <w:t>void c2(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4B64AE" w:rsidRDefault="004B64AE" w:rsidP="004B64AE">
      <w:r>
        <w:t xml:space="preserve">    while(</w:t>
      </w:r>
      <w:proofErr w:type="spellStart"/>
      <w:r>
        <w:t>num</w:t>
      </w:r>
      <w:proofErr w:type="spellEnd"/>
      <w:r>
        <w:t>&gt;0)</w:t>
      </w:r>
    </w:p>
    <w:p w:rsidR="004B64AE" w:rsidRDefault="004B64AE" w:rsidP="004B64AE">
      <w:pPr>
        <w:rPr>
          <w:lang w:eastAsia="ja-JP"/>
        </w:rPr>
      </w:pPr>
      <w:r>
        <w:t xml:space="preserve">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(1.91);//</w:t>
      </w:r>
      <w:r>
        <w:rPr>
          <w:rFonts w:hint="eastAsia"/>
        </w:rPr>
        <w:t>ド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(1.91);</w:t>
      </w:r>
    </w:p>
    <w:p w:rsidR="004B64AE" w:rsidRDefault="004B64AE" w:rsidP="004B64AE">
      <w:r>
        <w:t xml:space="preserve">        </w:t>
      </w:r>
      <w:proofErr w:type="spellStart"/>
      <w:r>
        <w:t>num</w:t>
      </w:r>
      <w:proofErr w:type="spellEnd"/>
      <w:r>
        <w:t>-=1;</w:t>
      </w:r>
    </w:p>
    <w:p w:rsidR="004B64AE" w:rsidRDefault="004B64AE" w:rsidP="004B64AE">
      <w:r>
        <w:t xml:space="preserve">    }</w:t>
      </w:r>
    </w:p>
    <w:p w:rsidR="004B64AE" w:rsidRDefault="004B64AE" w:rsidP="004B64AE">
      <w:r>
        <w:t>}</w:t>
      </w:r>
    </w:p>
    <w:p w:rsidR="004B64AE" w:rsidRDefault="004B64AE" w:rsidP="004B64AE"/>
    <w:p w:rsidR="004B64AE" w:rsidRDefault="004B64AE" w:rsidP="004B64AE"/>
    <w:p w:rsidR="004B64AE" w:rsidRDefault="004B64AE" w:rsidP="004B64AE">
      <w:r>
        <w:t>void main(void)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>{ TRISD=0x70;//</w:t>
      </w:r>
      <w:proofErr w:type="spellStart"/>
      <w:r>
        <w:rPr>
          <w:rFonts w:hint="eastAsia"/>
        </w:rPr>
        <w:t>入力モード</w:t>
      </w:r>
      <w:proofErr w:type="spellEnd"/>
    </w:p>
    <w:p w:rsidR="004B64AE" w:rsidRDefault="004B64AE" w:rsidP="004B64AE">
      <w:r>
        <w:t xml:space="preserve">  TRISB=0x00;</w:t>
      </w:r>
    </w:p>
    <w:p w:rsidR="004B64AE" w:rsidRDefault="004B64AE" w:rsidP="004B64AE">
      <w:r>
        <w:t xml:space="preserve">  TRISE=0x00;</w:t>
      </w:r>
    </w:p>
    <w:p w:rsidR="004B64AE" w:rsidRDefault="004B64AE" w:rsidP="004B64AE">
      <w:r>
        <w:t xml:space="preserve">                    PORTD=0;</w:t>
      </w:r>
    </w:p>
    <w:p w:rsidR="004B64AE" w:rsidRDefault="004B64AE" w:rsidP="004B64AE">
      <w:r>
        <w:t xml:space="preserve">                    PORTB=0;</w:t>
      </w:r>
    </w:p>
    <w:p w:rsidR="004B64AE" w:rsidRDefault="004B64AE" w:rsidP="004B64AE">
      <w:r>
        <w:t xml:space="preserve">                    PORTE=0;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</w:rPr>
        <w:t xml:space="preserve">    </w:t>
      </w:r>
      <w:r>
        <w:rPr>
          <w:rFonts w:hint="eastAsia"/>
          <w:lang w:eastAsia="ja-JP"/>
        </w:rPr>
        <w:t>////</w:t>
      </w:r>
      <w:r>
        <w:rPr>
          <w:rFonts w:hint="eastAsia"/>
          <w:lang w:eastAsia="ja-JP"/>
        </w:rPr>
        <w:t>復習課題のやつ───┤</w:t>
      </w:r>
    </w:p>
    <w:p w:rsidR="004B64AE" w:rsidRDefault="004B64AE" w:rsidP="004B64AE">
      <w:r>
        <w:rPr>
          <w:lang w:eastAsia="ja-JP"/>
        </w:rPr>
        <w:t xml:space="preserve">   </w:t>
      </w:r>
      <w:r>
        <w:t xml:space="preserve">/* </w:t>
      </w:r>
      <w:proofErr w:type="spellStart"/>
      <w:r>
        <w:t>int</w:t>
      </w:r>
      <w:proofErr w:type="spellEnd"/>
      <w:r>
        <w:t xml:space="preserve"> a=0,b=0,c=0,i;</w:t>
      </w:r>
    </w:p>
    <w:p w:rsidR="004B64AE" w:rsidRDefault="004B64AE" w:rsidP="004B64AE">
      <w:r>
        <w:t xml:space="preserve">    char </w:t>
      </w:r>
      <w:proofErr w:type="spellStart"/>
      <w:r>
        <w:t>seg</w:t>
      </w:r>
      <w:proofErr w:type="spellEnd"/>
      <w:r>
        <w:t>[16]=</w:t>
      </w:r>
    </w:p>
    <w:p w:rsidR="004B64AE" w:rsidRDefault="004B64AE" w:rsidP="004B64AE">
      <w:r>
        <w:t xml:space="preserve">    {0xc0,0xf9,0xa4,0xb0,0x99,0x92,0x82,0xf8,0x80,0x98,0x88,0x83,0xc6,0xa1,0x86,0x8e};*/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//</w:t>
      </w:r>
      <w:r>
        <w:rPr>
          <w:rFonts w:hint="eastAsia"/>
          <w:lang w:eastAsia="ja-JP"/>
        </w:rPr>
        <w:t>復習課題のやつ───┤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課題２のやつ───┤</w:t>
      </w:r>
    </w:p>
    <w:p w:rsidR="004B64AE" w:rsidRDefault="004B64AE" w:rsidP="004B64AE">
      <w:r>
        <w:lastRenderedPageBreak/>
        <w:t xml:space="preserve">               /*char </w:t>
      </w:r>
      <w:proofErr w:type="spellStart"/>
      <w:r>
        <w:t>seg</w:t>
      </w:r>
      <w:proofErr w:type="spellEnd"/>
      <w:r>
        <w:t>[16]=</w:t>
      </w:r>
    </w:p>
    <w:p w:rsidR="004B64AE" w:rsidRDefault="004B64AE" w:rsidP="004B64AE">
      <w:r>
        <w:t xml:space="preserve">                {0xc0,0xf9,0xa4,0xb0,0x99,0x92,0x82,0xf8,0x80,0x98,0x88,0x83,0xc6,0xa1,0x86,0x8e};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TRISD=0xFF;//</w:t>
      </w:r>
      <w:proofErr w:type="spellStart"/>
      <w:r>
        <w:rPr>
          <w:rFonts w:hint="eastAsia"/>
        </w:rPr>
        <w:t>入力モード</w:t>
      </w:r>
      <w:proofErr w:type="spellEnd"/>
    </w:p>
    <w:p w:rsidR="004B64AE" w:rsidRDefault="004B64AE" w:rsidP="004B64AE">
      <w:r>
        <w:t xml:space="preserve">                    TRISB=0x00;</w:t>
      </w:r>
    </w:p>
    <w:p w:rsidR="004B64AE" w:rsidRDefault="004B64AE" w:rsidP="004B64AE">
      <w:r>
        <w:t xml:space="preserve">                    TRISE=0x00;</w:t>
      </w:r>
    </w:p>
    <w:p w:rsidR="004B64AE" w:rsidRDefault="004B64AE" w:rsidP="004B64AE">
      <w:r>
        <w:t xml:space="preserve">                    PORTD=0;</w:t>
      </w:r>
    </w:p>
    <w:p w:rsidR="004B64AE" w:rsidRDefault="004B64AE" w:rsidP="004B64AE">
      <w:r>
        <w:t xml:space="preserve">                    PORTB=0;</w:t>
      </w:r>
    </w:p>
    <w:p w:rsidR="004B64AE" w:rsidRDefault="004B64AE" w:rsidP="004B64AE">
      <w:r>
        <w:t xml:space="preserve">                    PORTE=0;</w:t>
      </w:r>
    </w:p>
    <w:p w:rsidR="004B64AE" w:rsidRDefault="004B64AE" w:rsidP="004B64AE">
      <w:r>
        <w:t xml:space="preserve">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while(1)//</w:t>
      </w:r>
      <w:proofErr w:type="spellStart"/>
      <w:r>
        <w:rPr>
          <w:rFonts w:hint="eastAsia"/>
        </w:rPr>
        <w:t>while</w:t>
      </w:r>
      <w:r>
        <w:rPr>
          <w:rFonts w:hint="eastAsia"/>
        </w:rPr>
        <w:t>に入れていと押されてから反応する処理ができない</w:t>
      </w:r>
      <w:proofErr w:type="spellEnd"/>
      <w:r>
        <w:rPr>
          <w:rFonts w:hint="eastAsia"/>
        </w:rPr>
        <w:t>！</w:t>
      </w:r>
    </w:p>
    <w:p w:rsidR="004B64AE" w:rsidRDefault="004B64AE" w:rsidP="004B64AE">
      <w:r>
        <w:t xml:space="preserve">                    {    </w:t>
      </w:r>
    </w:p>
    <w:p w:rsidR="004B64AE" w:rsidRDefault="004B64AE" w:rsidP="004B64AE">
      <w:r>
        <w:t xml:space="preserve">                        LATB =</w:t>
      </w:r>
      <w:proofErr w:type="spellStart"/>
      <w:r>
        <w:t>seg</w:t>
      </w:r>
      <w:proofErr w:type="spellEnd"/>
      <w:r>
        <w:t>[0];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   if(PORTDbits.RD4==1)//</w:t>
      </w:r>
      <w:proofErr w:type="spellStart"/>
      <w:r>
        <w:rPr>
          <w:rFonts w:hint="eastAsia"/>
        </w:rPr>
        <w:t>押されてる</w:t>
      </w:r>
      <w:proofErr w:type="spellEnd"/>
      <w:r>
        <w:rPr>
          <w:rFonts w:hint="eastAsia"/>
        </w:rPr>
        <w:t xml:space="preserve">　動いてくれてるので０</w:t>
      </w:r>
    </w:p>
    <w:p w:rsidR="004B64AE" w:rsidRDefault="004B64AE" w:rsidP="004B64AE">
      <w:r>
        <w:t xml:space="preserve">                       {</w:t>
      </w:r>
    </w:p>
    <w:p w:rsidR="004B64AE" w:rsidRDefault="004B64AE" w:rsidP="004B64AE">
      <w:r>
        <w:t xml:space="preserve">                         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               //LATB=</w:t>
      </w:r>
      <w:proofErr w:type="spellStart"/>
      <w:r>
        <w:t>seg</w:t>
      </w:r>
      <w:proofErr w:type="spellEnd"/>
      <w:r>
        <w:t>[0];</w:t>
      </w:r>
    </w:p>
    <w:p w:rsidR="004B64AE" w:rsidRDefault="004B64AE" w:rsidP="004B64AE">
      <w:r>
        <w:t xml:space="preserve">                           //__</w:t>
      </w:r>
      <w:proofErr w:type="spellStart"/>
      <w:r>
        <w:t>delay_ms</w:t>
      </w:r>
      <w:proofErr w:type="spellEnd"/>
      <w:r>
        <w:t>(200);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      //while(PORTDbits.RD4==0);//</w:t>
      </w:r>
      <w:proofErr w:type="spellStart"/>
      <w:r>
        <w:rPr>
          <w:rFonts w:hint="eastAsia"/>
        </w:rPr>
        <w:t>hana</w:t>
      </w:r>
      <w:r>
        <w:rPr>
          <w:rFonts w:hint="eastAsia"/>
        </w:rPr>
        <w:t>す</w:t>
      </w:r>
      <w:proofErr w:type="spellEnd"/>
      <w:r>
        <w:rPr>
          <w:rFonts w:hint="eastAsia"/>
        </w:rPr>
        <w:t xml:space="preserve">         </w:t>
      </w:r>
    </w:p>
    <w:p w:rsidR="004B64AE" w:rsidRDefault="004B64AE" w:rsidP="004B64AE"/>
    <w:p w:rsidR="004B64AE" w:rsidRDefault="004B64AE" w:rsidP="004B64AE">
      <w:r>
        <w:t xml:space="preserve">                             //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/>
    <w:p w:rsidR="004B64AE" w:rsidRDefault="004B64AE" w:rsidP="004B64AE">
      <w:r>
        <w:t xml:space="preserve">                              for(</w:t>
      </w:r>
      <w:proofErr w:type="spellStart"/>
      <w:r>
        <w:t>i</w:t>
      </w:r>
      <w:proofErr w:type="spellEnd"/>
      <w:r>
        <w:t xml:space="preserve">=0;i&lt;16;i++)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          {//10</w:t>
      </w:r>
      <w:r>
        <w:rPr>
          <w:rFonts w:hint="eastAsia"/>
        </w:rPr>
        <w:t>の位</w:t>
      </w:r>
    </w:p>
    <w:p w:rsidR="004B64AE" w:rsidRDefault="004B64AE" w:rsidP="004B64AE"/>
    <w:p w:rsidR="004B64AE" w:rsidRDefault="004B64AE" w:rsidP="004B64AE">
      <w:r>
        <w:t xml:space="preserve">                                 for(j=0;j&lt;16;j++)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{//1</w:t>
      </w:r>
      <w:r>
        <w:rPr>
          <w:rFonts w:hint="eastAsia"/>
        </w:rPr>
        <w:t>の位</w:t>
      </w:r>
    </w:p>
    <w:p w:rsidR="004B64AE" w:rsidRDefault="004B64AE" w:rsidP="004B64AE">
      <w:r>
        <w:t xml:space="preserve">                                      m=0;</w:t>
      </w:r>
    </w:p>
    <w:p w:rsidR="004B64AE" w:rsidRDefault="004B64AE" w:rsidP="004B64AE">
      <w:r>
        <w:t xml:space="preserve">                                     while(m&lt;100)</w:t>
      </w:r>
    </w:p>
    <w:p w:rsidR="004B64AE" w:rsidRDefault="004B64AE" w:rsidP="004B64AE">
      <w:r>
        <w:t xml:space="preserve">                          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                  PORTE=0x01;//</w:t>
      </w:r>
      <w:r>
        <w:rPr>
          <w:rFonts w:hint="eastAsia"/>
        </w:rPr>
        <w:t>左</w:t>
      </w:r>
    </w:p>
    <w:p w:rsidR="004B64AE" w:rsidRDefault="004B64AE" w:rsidP="004B64AE">
      <w:r>
        <w:t xml:space="preserve">                                     LATB=</w:t>
      </w:r>
      <w:proofErr w:type="spellStart"/>
      <w:r>
        <w:t>seg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B64AE" w:rsidRDefault="004B64AE" w:rsidP="004B64AE"/>
    <w:p w:rsidR="004B64AE" w:rsidRDefault="004B64AE" w:rsidP="004B64AE">
      <w:r>
        <w:t xml:space="preserve">                                     __</w:t>
      </w:r>
      <w:proofErr w:type="spellStart"/>
      <w:r>
        <w:t>delay_ms</w:t>
      </w:r>
      <w:proofErr w:type="spellEnd"/>
      <w:r>
        <w:t>(5);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                  PORTE=0x02;//</w:t>
      </w:r>
      <w:r>
        <w:rPr>
          <w:rFonts w:hint="eastAsia"/>
        </w:rPr>
        <w:t>右</w:t>
      </w:r>
    </w:p>
    <w:p w:rsidR="004B64AE" w:rsidRDefault="004B64AE" w:rsidP="004B64AE">
      <w:r>
        <w:t xml:space="preserve">                                     LATB=</w:t>
      </w:r>
      <w:proofErr w:type="spellStart"/>
      <w:r>
        <w:t>seg</w:t>
      </w:r>
      <w:proofErr w:type="spellEnd"/>
      <w:r>
        <w:t>[j];</w:t>
      </w:r>
    </w:p>
    <w:p w:rsidR="004B64AE" w:rsidRDefault="004B64AE" w:rsidP="004B64AE"/>
    <w:p w:rsidR="004B64AE" w:rsidRDefault="004B64AE" w:rsidP="004B64AE">
      <w:r>
        <w:t xml:space="preserve">                                     __</w:t>
      </w:r>
      <w:proofErr w:type="spellStart"/>
      <w:r>
        <w:t>delay_ms</w:t>
      </w:r>
      <w:proofErr w:type="spellEnd"/>
      <w:r>
        <w:t>(5);</w:t>
      </w:r>
    </w:p>
    <w:p w:rsidR="004B64AE" w:rsidRDefault="004B64AE" w:rsidP="004B64AE">
      <w:r>
        <w:t xml:space="preserve">                                     m++;</w:t>
      </w:r>
    </w:p>
    <w:p w:rsidR="004B64AE" w:rsidRDefault="004B64AE" w:rsidP="004B64AE">
      <w:r>
        <w:t xml:space="preserve">                                     }</w:t>
      </w:r>
    </w:p>
    <w:p w:rsidR="004B64AE" w:rsidRDefault="004B64AE" w:rsidP="004B64AE">
      <w:r>
        <w:t xml:space="preserve">                                 }</w:t>
      </w:r>
    </w:p>
    <w:p w:rsidR="004B64AE" w:rsidRDefault="004B64AE" w:rsidP="004B64AE">
      <w:r>
        <w:t xml:space="preserve">                              }</w:t>
      </w:r>
    </w:p>
    <w:p w:rsidR="004B64AE" w:rsidRDefault="004B64AE" w:rsidP="004B64AE">
      <w:r>
        <w:t xml:space="preserve">                       }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        }//while(1)</w:t>
      </w:r>
      <w:r>
        <w:rPr>
          <w:rFonts w:hint="eastAsia"/>
        </w:rPr>
        <w:t>の？　｝</w:t>
      </w:r>
    </w:p>
    <w:p w:rsidR="004B64AE" w:rsidRDefault="004B64AE" w:rsidP="004B64AE">
      <w:r>
        <w:t xml:space="preserve">                          LATB=</w:t>
      </w:r>
      <w:proofErr w:type="spellStart"/>
      <w:r>
        <w:t>seg</w:t>
      </w:r>
      <w:proofErr w:type="spellEnd"/>
      <w:r>
        <w:t>[0];</w:t>
      </w:r>
    </w:p>
    <w:p w:rsidR="004B64AE" w:rsidRDefault="004B64AE" w:rsidP="004B64AE">
      <w:r>
        <w:t xml:space="preserve">                          LATE=0x00;</w:t>
      </w:r>
    </w:p>
    <w:p w:rsidR="004B64AE" w:rsidRDefault="004B64AE" w:rsidP="004B64AE">
      <w:r>
        <w:t xml:space="preserve">                          __</w:t>
      </w:r>
      <w:proofErr w:type="spellStart"/>
      <w:r>
        <w:t>delay_ms</w:t>
      </w:r>
      <w:proofErr w:type="spellEnd"/>
      <w:r>
        <w:t>(2000);*/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課題２のやつ───┤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復習課題のやつ</w:t>
      </w:r>
      <w:proofErr w:type="spellEnd"/>
      <w:r>
        <w:rPr>
          <w:rFonts w:hint="eastAsia"/>
        </w:rPr>
        <w:t>───┤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/*TRISD=0x70;//</w:t>
      </w:r>
      <w:proofErr w:type="spellStart"/>
      <w:r>
        <w:rPr>
          <w:rFonts w:hint="eastAsia"/>
        </w:rPr>
        <w:t>入力モード</w:t>
      </w:r>
      <w:proofErr w:type="spellEnd"/>
    </w:p>
    <w:p w:rsidR="004B64AE" w:rsidRDefault="004B64AE" w:rsidP="004B64AE">
      <w:r>
        <w:t xml:space="preserve">                    TRISB=0x00;</w:t>
      </w:r>
    </w:p>
    <w:p w:rsidR="004B64AE" w:rsidRDefault="004B64AE" w:rsidP="004B64AE">
      <w:r>
        <w:lastRenderedPageBreak/>
        <w:t xml:space="preserve">                    TRISE=0x00;</w:t>
      </w:r>
    </w:p>
    <w:p w:rsidR="004B64AE" w:rsidRDefault="004B64AE" w:rsidP="004B64AE">
      <w:r>
        <w:t xml:space="preserve">                    PORTD=0;</w:t>
      </w:r>
    </w:p>
    <w:p w:rsidR="004B64AE" w:rsidRDefault="004B64AE" w:rsidP="004B64AE">
      <w:r>
        <w:t xml:space="preserve">                    PORTB=0;</w:t>
      </w:r>
    </w:p>
    <w:p w:rsidR="004B64AE" w:rsidRDefault="004B64AE" w:rsidP="004B64AE">
      <w:r>
        <w:t xml:space="preserve">                    PORTE=0;</w:t>
      </w:r>
    </w:p>
    <w:p w:rsidR="004B64AE" w:rsidRDefault="004B64AE" w:rsidP="004B64AE">
      <w:r>
        <w:t xml:space="preserve">                </w:t>
      </w:r>
    </w:p>
    <w:p w:rsidR="004B64AE" w:rsidRDefault="004B64AE" w:rsidP="004B64AE">
      <w:r>
        <w:t xml:space="preserve">    while(1){</w:t>
      </w:r>
    </w:p>
    <w:p w:rsidR="004B64AE" w:rsidRDefault="004B64AE" w:rsidP="004B64AE">
      <w:r>
        <w:t xml:space="preserve">        if (c==0){</w:t>
      </w:r>
    </w:p>
    <w:p w:rsidR="004B64AE" w:rsidRDefault="004B64AE" w:rsidP="004B64AE">
      <w:r>
        <w:t xml:space="preserve">        if(PORTDbits.RD4==0)</w:t>
      </w:r>
    </w:p>
    <w:p w:rsidR="004B64AE" w:rsidRDefault="004B64AE" w:rsidP="004B64AE">
      <w:r>
        <w:t xml:space="preserve">        {   </w:t>
      </w:r>
    </w:p>
    <w:p w:rsidR="004B64AE" w:rsidRDefault="004B64AE" w:rsidP="004B64AE">
      <w:r>
        <w:t xml:space="preserve">            </w:t>
      </w:r>
    </w:p>
    <w:p w:rsidR="004B64AE" w:rsidRDefault="004B64AE" w:rsidP="004B64AE">
      <w:r>
        <w:t xml:space="preserve">           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 LATE=0x02;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 LATB = 0x89;//RD0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   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 if(b==0)</w:t>
      </w:r>
    </w:p>
    <w:p w:rsidR="004B64AE" w:rsidRDefault="004B64AE" w:rsidP="004B64AE">
      <w:r>
        <w:t xml:space="preserve">            {a+=1;</w:t>
      </w:r>
    </w:p>
    <w:p w:rsidR="004B64AE" w:rsidRDefault="004B64AE" w:rsidP="004B64AE">
      <w:r>
        <w:t xml:space="preserve">            b=1;}</w:t>
      </w:r>
    </w:p>
    <w:p w:rsidR="004B64AE" w:rsidRDefault="004B64AE" w:rsidP="004B64AE">
      <w:r>
        <w:t xml:space="preserve">        }</w:t>
      </w:r>
    </w:p>
    <w:p w:rsidR="004B64AE" w:rsidRDefault="004B64AE" w:rsidP="004B64AE">
      <w:r>
        <w:t xml:space="preserve">        if(PORTDbits.RD4==1)</w:t>
      </w:r>
    </w:p>
    <w:p w:rsidR="004B64AE" w:rsidRDefault="004B64AE" w:rsidP="004B64AE">
      <w:r>
        <w:t xml:space="preserve">        {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 LATE=0x02;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ja-JP"/>
        </w:rPr>
        <w:t>LATB = 0xc7;//RD0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r>
        <w:rPr>
          <w:lang w:eastAsia="ja-JP"/>
        </w:rPr>
        <w:t xml:space="preserve">            </w:t>
      </w:r>
      <w:r>
        <w:t>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 b=0;</w:t>
      </w:r>
    </w:p>
    <w:p w:rsidR="004B64AE" w:rsidRDefault="004B64AE" w:rsidP="004B64AE">
      <w:r>
        <w:t xml:space="preserve">            </w:t>
      </w:r>
    </w:p>
    <w:p w:rsidR="004B64AE" w:rsidRDefault="004B64AE" w:rsidP="004B64AE">
      <w:r>
        <w:lastRenderedPageBreak/>
        <w:t xml:space="preserve">        }</w:t>
      </w:r>
    </w:p>
    <w:p w:rsidR="004B64AE" w:rsidRDefault="004B64AE" w:rsidP="004B64AE">
      <w:r>
        <w:t xml:space="preserve">         if(PORTDbits.RD5==0) </w:t>
      </w:r>
    </w:p>
    <w:p w:rsidR="004B64AE" w:rsidRDefault="004B64AE" w:rsidP="004B64AE">
      <w:r>
        <w:t xml:space="preserve">         {</w:t>
      </w:r>
    </w:p>
    <w:p w:rsidR="004B64AE" w:rsidRDefault="004B64AE" w:rsidP="004B64AE">
      <w:r>
        <w:t xml:space="preserve">             __</w:t>
      </w:r>
      <w:proofErr w:type="spellStart"/>
      <w:r>
        <w:t>delay_ms</w:t>
      </w:r>
      <w:proofErr w:type="spellEnd"/>
      <w:r>
        <w:t>(10);</w:t>
      </w:r>
    </w:p>
    <w:p w:rsidR="004B64AE" w:rsidRDefault="004B64AE" w:rsidP="004B64AE">
      <w:r>
        <w:t xml:space="preserve">           LATE=0x02;</w:t>
      </w:r>
    </w:p>
    <w:p w:rsidR="004B64AE" w:rsidRDefault="004B64AE" w:rsidP="004B64AE">
      <w:r>
        <w:t xml:space="preserve">           LATB=</w:t>
      </w:r>
      <w:proofErr w:type="spellStart"/>
      <w:r>
        <w:t>seg</w:t>
      </w:r>
      <w:proofErr w:type="spellEnd"/>
      <w:r>
        <w:t>[a];</w:t>
      </w:r>
    </w:p>
    <w:p w:rsidR="004B64AE" w:rsidRDefault="004B64AE" w:rsidP="004B64AE">
      <w:r>
        <w:t xml:space="preserve">             __</w:t>
      </w:r>
      <w:proofErr w:type="spellStart"/>
      <w:r>
        <w:t>delay_ms</w:t>
      </w:r>
      <w:proofErr w:type="spellEnd"/>
      <w:r>
        <w:t>(5000);</w:t>
      </w:r>
    </w:p>
    <w:p w:rsidR="004B64AE" w:rsidRDefault="004B64AE" w:rsidP="004B64AE">
      <w:r>
        <w:t xml:space="preserve">             c=1;</w:t>
      </w:r>
    </w:p>
    <w:p w:rsidR="004B64AE" w:rsidRDefault="004B64AE" w:rsidP="004B64AE">
      <w:r>
        <w:t xml:space="preserve">         }}</w:t>
      </w:r>
    </w:p>
    <w:p w:rsidR="004B64AE" w:rsidRDefault="004B64AE" w:rsidP="004B64AE">
      <w:r>
        <w:t>if(c&gt;0)</w:t>
      </w:r>
    </w:p>
    <w:p w:rsidR="004B64AE" w:rsidRDefault="004B64AE" w:rsidP="004B64AE">
      <w:r>
        <w:t xml:space="preserve"> {</w:t>
      </w:r>
    </w:p>
    <w:p w:rsidR="004B64AE" w:rsidRDefault="004B64AE" w:rsidP="004B64AE">
      <w:r>
        <w:t xml:space="preserve">    for(</w:t>
      </w:r>
      <w:proofErr w:type="spellStart"/>
      <w:r>
        <w:t>i</w:t>
      </w:r>
      <w:proofErr w:type="spellEnd"/>
      <w:r>
        <w:t>=0;i&lt;100;i++)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(1.91);//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(1.91);//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    for(</w:t>
      </w:r>
      <w:proofErr w:type="spellStart"/>
      <w:r>
        <w:t>i</w:t>
      </w:r>
      <w:proofErr w:type="spellEnd"/>
      <w:r>
        <w:t>=0;i&lt;120;i++)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(1.701);//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lastRenderedPageBreak/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(1.70);//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 </w:t>
      </w:r>
    </w:p>
    <w:p w:rsidR="004B64AE" w:rsidRDefault="004B64AE" w:rsidP="004B64AE">
      <w:r>
        <w:t xml:space="preserve">   for(</w:t>
      </w:r>
      <w:proofErr w:type="spellStart"/>
      <w:r>
        <w:t>i</w:t>
      </w:r>
      <w:proofErr w:type="spellEnd"/>
      <w:r>
        <w:t>=0;i&lt;140;i++)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(1.52);//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(1.52);//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}</w:t>
      </w:r>
    </w:p>
    <w:p w:rsidR="004B64AE" w:rsidRDefault="004B64AE" w:rsidP="004B64AE"/>
    <w:p w:rsidR="004B64AE" w:rsidRDefault="004B64AE" w:rsidP="004B64AE">
      <w:r>
        <w:t xml:space="preserve">   for(</w:t>
      </w:r>
      <w:proofErr w:type="spellStart"/>
      <w:r>
        <w:t>i</w:t>
      </w:r>
      <w:proofErr w:type="spellEnd"/>
      <w:r>
        <w:t>=0;i&lt;150;i++)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(1.43);//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(1.43);//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 </w:t>
      </w:r>
    </w:p>
    <w:p w:rsidR="004B64AE" w:rsidRDefault="004B64AE" w:rsidP="004B64AE">
      <w:r>
        <w:t xml:space="preserve">   for(</w:t>
      </w:r>
      <w:proofErr w:type="spellStart"/>
      <w:r>
        <w:t>i</w:t>
      </w:r>
      <w:proofErr w:type="spellEnd"/>
      <w:r>
        <w:t>=0;i&lt;165;i++)</w:t>
      </w:r>
    </w:p>
    <w:p w:rsidR="004B64AE" w:rsidRDefault="004B64AE" w:rsidP="004B64AE">
      <w:r>
        <w:lastRenderedPageBreak/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(1.28);//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(1.28);//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for(</w:t>
      </w:r>
      <w:proofErr w:type="spellStart"/>
      <w:r>
        <w:t>i</w:t>
      </w:r>
      <w:proofErr w:type="spellEnd"/>
      <w:r>
        <w:t>=0;i&lt;180;i++)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(1.14);//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(1.14);//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for(</w:t>
      </w:r>
      <w:proofErr w:type="spellStart"/>
      <w:r>
        <w:t>i</w:t>
      </w:r>
      <w:proofErr w:type="spellEnd"/>
      <w:r>
        <w:t>=0;i&lt;190;i++)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(1.01);//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(1.01);//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lastRenderedPageBreak/>
        <w:t xml:space="preserve">     }</w:t>
      </w:r>
    </w:p>
    <w:p w:rsidR="004B64AE" w:rsidRDefault="004B64AE" w:rsidP="004B64AE">
      <w:r>
        <w:t xml:space="preserve"> for(</w:t>
      </w:r>
      <w:proofErr w:type="spellStart"/>
      <w:r>
        <w:t>i</w:t>
      </w:r>
      <w:proofErr w:type="spellEnd"/>
      <w:r>
        <w:t>=0;i&lt;200;i++)</w:t>
      </w:r>
    </w:p>
    <w:p w:rsidR="004B64AE" w:rsidRDefault="004B64AE" w:rsidP="004B64AE">
      <w:r>
        <w:t xml:space="preserve">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0x01;//RD0</w:t>
      </w:r>
      <w:r>
        <w:rPr>
          <w:rFonts w:hint="eastAsia"/>
        </w:rPr>
        <w:t>に出力する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(0.96);//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(0.96);//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//__</w:t>
      </w: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(10000000000000000000);//</w:t>
      </w:r>
      <w:proofErr w:type="spellStart"/>
      <w:r>
        <w:rPr>
          <w:rFonts w:hint="eastAsia"/>
        </w:rPr>
        <w:t>でもおっけい</w:t>
      </w:r>
      <w:proofErr w:type="spellEnd"/>
      <w:r>
        <w:rPr>
          <w:rFonts w:hint="eastAsia"/>
        </w:rPr>
        <w:t>}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     </w:t>
      </w:r>
    </w:p>
    <w:p w:rsidR="004B64AE" w:rsidRDefault="004B64AE" w:rsidP="004B64AE">
      <w:r>
        <w:t xml:space="preserve">     </w:t>
      </w:r>
    </w:p>
    <w:p w:rsidR="004B64AE" w:rsidRDefault="004B64AE" w:rsidP="004B64AE">
      <w:r>
        <w:t xml:space="preserve">       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  </w:t>
      </w:r>
    </w:p>
    <w:p w:rsidR="004B64AE" w:rsidRDefault="004B64AE" w:rsidP="004B64AE">
      <w:r>
        <w:t xml:space="preserve">     }</w:t>
      </w:r>
    </w:p>
    <w:p w:rsidR="004B64AE" w:rsidRDefault="004B64AE" w:rsidP="004B64AE">
      <w:r>
        <w:t xml:space="preserve">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</w:t>
      </w:r>
    </w:p>
    <w:p w:rsidR="004B64AE" w:rsidRDefault="004B64AE" w:rsidP="004B64AE">
      <w:r>
        <w:t xml:space="preserve"> }*/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復習課題のやつ</w:t>
      </w:r>
      <w:proofErr w:type="spellEnd"/>
      <w:r>
        <w:rPr>
          <w:rFonts w:hint="eastAsia"/>
        </w:rPr>
        <w:t>───┤</w:t>
      </w:r>
    </w:p>
    <w:p w:rsidR="004B64AE" w:rsidRDefault="004B64AE" w:rsidP="004B64AE">
      <w:r>
        <w:t xml:space="preserve">    char s[3]={750,375,187.5,93.8};//</w:t>
      </w:r>
    </w:p>
    <w:p w:rsidR="004B64AE" w:rsidRDefault="004B64AE" w:rsidP="004B64AE">
      <w:r>
        <w:t xml:space="preserve">    </w:t>
      </w:r>
      <w:proofErr w:type="spellStart"/>
      <w:r>
        <w:t>int</w:t>
      </w:r>
      <w:proofErr w:type="spellEnd"/>
      <w:r>
        <w:t xml:space="preserve"> n=1,z=0,x=1,i,y=0,ii=0,w=0,p=0;//p</w:t>
      </w:r>
    </w:p>
    <w:p w:rsidR="004B64AE" w:rsidRDefault="004B64AE" w:rsidP="004B64AE">
      <w:r>
        <w:lastRenderedPageBreak/>
        <w:t xml:space="preserve">     while(1)</w:t>
      </w:r>
    </w:p>
    <w:p w:rsidR="004B64AE" w:rsidRDefault="004B64AE" w:rsidP="004B64AE">
      <w:pPr>
        <w:rPr>
          <w:lang w:eastAsia="ja-JP"/>
        </w:rPr>
      </w:pPr>
      <w:r>
        <w:t xml:space="preserve">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if(x&lt;0)ii=(z*50);//</w:t>
      </w:r>
      <w:r>
        <w:rPr>
          <w:rFonts w:hint="eastAsia"/>
          <w:lang w:eastAsia="ja-JP"/>
        </w:rPr>
        <w:t>それぞれの音階に対して音の長さがちょうどよくなるように計算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if(0&lt;x&lt;15)ii=0;//</w:t>
      </w:r>
      <w:r>
        <w:rPr>
          <w:rFonts w:hint="eastAsia"/>
          <w:lang w:eastAsia="ja-JP"/>
        </w:rPr>
        <w:t>それぞれの音階に対して音の長さがちょうどよくなるように計算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if(20&lt;x)ii=-(z*50);//</w:t>
      </w:r>
      <w:r>
        <w:rPr>
          <w:rFonts w:hint="eastAsia"/>
          <w:lang w:eastAsia="ja-JP"/>
        </w:rPr>
        <w:t>それぞれの音階に対して音の長さがちょうどよくなるように計算</w:t>
      </w:r>
    </w:p>
    <w:p w:rsidR="004B64AE" w:rsidRDefault="004B64AE" w:rsidP="004B64AE">
      <w:r>
        <w:rPr>
          <w:lang w:eastAsia="ja-JP"/>
        </w:rPr>
        <w:t xml:space="preserve">       </w:t>
      </w:r>
      <w:r>
        <w:t>for(</w:t>
      </w:r>
      <w:proofErr w:type="spellStart"/>
      <w:r>
        <w:t>i</w:t>
      </w:r>
      <w:proofErr w:type="spellEnd"/>
      <w:r>
        <w:t>=0;i&lt;=s[z];</w:t>
      </w:r>
      <w:proofErr w:type="spellStart"/>
      <w:r>
        <w:t>i</w:t>
      </w:r>
      <w:proofErr w:type="spellEnd"/>
      <w:r>
        <w:t>++){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if (y&lt;=(s[z]+ii)+p)//</w:t>
      </w:r>
      <w:proofErr w:type="spellStart"/>
      <w:r>
        <w:rPr>
          <w:rFonts w:hint="eastAsia"/>
        </w:rPr>
        <w:t>鳴らし終わった</w:t>
      </w:r>
      <w:proofErr w:type="spellEnd"/>
    </w:p>
    <w:p w:rsidR="004B64AE" w:rsidRDefault="004B64AE" w:rsidP="004B64AE">
      <w:r>
        <w:t xml:space="preserve">         {      </w:t>
      </w:r>
    </w:p>
    <w:p w:rsidR="004B64AE" w:rsidRDefault="004B64AE" w:rsidP="004B64AE">
      <w:r>
        <w:t xml:space="preserve">           if (x==1)</w:t>
      </w:r>
    </w:p>
    <w:p w:rsidR="004B64AE" w:rsidRDefault="004B64AE" w:rsidP="004B64AE">
      <w:r>
        <w:t xml:space="preserve">           {</w:t>
      </w:r>
    </w:p>
    <w:p w:rsidR="004B64AE" w:rsidRDefault="004B64AE" w:rsidP="004B64AE">
      <w:r>
        <w:t xml:space="preserve">               c2(s[z]);//)</w:t>
      </w:r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         } </w:t>
      </w:r>
    </w:p>
    <w:p w:rsidR="004B64AE" w:rsidRDefault="004B64AE" w:rsidP="004B64AE">
      <w:r>
        <w:t xml:space="preserve">           if (x==2)</w:t>
      </w:r>
    </w:p>
    <w:p w:rsidR="004B64AE" w:rsidRDefault="004B64AE" w:rsidP="004B64AE">
      <w:r>
        <w:t xml:space="preserve">           {</w:t>
      </w:r>
    </w:p>
    <w:p w:rsidR="004B64AE" w:rsidRDefault="004B64AE" w:rsidP="004B64AE">
      <w:r>
        <w:t xml:space="preserve">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(1.80);//</w:t>
      </w:r>
      <w:r>
        <w:rPr>
          <w:rFonts w:hint="eastAsia"/>
        </w:rPr>
        <w:t>ド＃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(1.80);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         if (x==3)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 xml:space="preserve">{ 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(1.701);//</w:t>
      </w:r>
      <w:r>
        <w:rPr>
          <w:rFonts w:hint="eastAsia"/>
        </w:rPr>
        <w:t>レ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(1.701);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  if (x==4)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(1.61);//</w:t>
      </w:r>
      <w:r>
        <w:rPr>
          <w:rFonts w:hint="eastAsia"/>
        </w:rPr>
        <w:t>レ＃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(1.61);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if (x==5)</w:t>
      </w:r>
    </w:p>
    <w:p w:rsidR="004B64AE" w:rsidRDefault="004B64AE" w:rsidP="004B64AE">
      <w:r>
        <w:t xml:space="preserve">           {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(1.52);//</w:t>
      </w:r>
      <w:r>
        <w:rPr>
          <w:rFonts w:hint="eastAsia"/>
        </w:rPr>
        <w:t>ミ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(1.52);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(x==6)</w:t>
      </w:r>
    </w:p>
    <w:p w:rsidR="004B64AE" w:rsidRDefault="004B64AE" w:rsidP="004B64AE">
      <w:pPr>
        <w:rPr>
          <w:lang w:eastAsia="ja-JP"/>
        </w:rPr>
      </w:pPr>
      <w:r>
        <w:lastRenderedPageBreak/>
        <w:t xml:space="preserve">           </w:t>
      </w:r>
      <w:r>
        <w:rPr>
          <w:lang w:eastAsia="ja-JP"/>
        </w:rPr>
        <w:t xml:space="preserve">{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(1.43);//</w:t>
      </w:r>
      <w:proofErr w:type="spellStart"/>
      <w:r>
        <w:rPr>
          <w:rFonts w:hint="eastAsia"/>
        </w:rPr>
        <w:t>ファ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(1.43);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 if (x==7)</w:t>
      </w:r>
    </w:p>
    <w:p w:rsidR="004B64AE" w:rsidRDefault="004B64AE" w:rsidP="004B64AE">
      <w:r>
        <w:t xml:space="preserve">           {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(1.35);//</w:t>
      </w:r>
      <w:proofErr w:type="spellStart"/>
      <w:r>
        <w:rPr>
          <w:rFonts w:hint="eastAsia"/>
        </w:rPr>
        <w:t>ファ</w:t>
      </w:r>
      <w:proofErr w:type="spellEnd"/>
      <w:r>
        <w:rPr>
          <w:rFonts w:hint="eastAsia"/>
        </w:rPr>
        <w:t>#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(1.35);</w:t>
      </w:r>
    </w:p>
    <w:p w:rsidR="004B64AE" w:rsidRDefault="004B64AE" w:rsidP="004B64AE">
      <w:r>
        <w:t xml:space="preserve">         y+=1;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(x==8)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(1.28);//</w:t>
      </w:r>
      <w:r>
        <w:rPr>
          <w:rFonts w:hint="eastAsia"/>
        </w:rPr>
        <w:t>ソ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(1.28);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if (x==9)</w:t>
      </w:r>
    </w:p>
    <w:p w:rsidR="004B64AE" w:rsidRDefault="004B64AE" w:rsidP="004B64AE">
      <w:pPr>
        <w:rPr>
          <w:lang w:eastAsia="ja-JP"/>
        </w:rPr>
      </w:pPr>
      <w:r>
        <w:lastRenderedPageBreak/>
        <w:t xml:space="preserve">           </w:t>
      </w:r>
      <w:r>
        <w:rPr>
          <w:lang w:eastAsia="ja-JP"/>
        </w:rPr>
        <w:t xml:space="preserve">{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(1.20);//</w:t>
      </w:r>
      <w:r>
        <w:rPr>
          <w:rFonts w:hint="eastAsia"/>
        </w:rPr>
        <w:t>ソ＃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(1.20);</w:t>
      </w:r>
    </w:p>
    <w:p w:rsidR="004B64AE" w:rsidRDefault="004B64AE" w:rsidP="004B64AE">
      <w:r>
        <w:t xml:space="preserve">         y+=1;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      if (x==10)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(1.14);//</w:t>
      </w:r>
      <w:r>
        <w:rPr>
          <w:rFonts w:hint="eastAsia"/>
        </w:rPr>
        <w:t>ラ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(1.14);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(x==11)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(1.07);//</w:t>
      </w:r>
      <w:r>
        <w:rPr>
          <w:rFonts w:hint="eastAsia"/>
        </w:rPr>
        <w:t>ラ＃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(1.07);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   if (x==12)</w:t>
      </w:r>
    </w:p>
    <w:p w:rsidR="004B64AE" w:rsidRDefault="004B64AE" w:rsidP="004B64AE">
      <w:pPr>
        <w:rPr>
          <w:lang w:eastAsia="ja-JP"/>
        </w:rPr>
      </w:pPr>
      <w:r>
        <w:lastRenderedPageBreak/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(1.01);//</w:t>
      </w:r>
      <w:r>
        <w:rPr>
          <w:rFonts w:hint="eastAsia"/>
        </w:rPr>
        <w:t>シ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(1.01);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  if (x==13)</w:t>
      </w:r>
    </w:p>
    <w:p w:rsidR="004B64AE" w:rsidRDefault="004B64AE" w:rsidP="004B64AE">
      <w:r>
        <w:t xml:space="preserve">           {</w:t>
      </w:r>
    </w:p>
    <w:p w:rsidR="004B64AE" w:rsidRDefault="004B64AE" w:rsidP="004B64AE">
      <w:r>
        <w:t xml:space="preserve">        __</w:t>
      </w:r>
      <w:proofErr w:type="spellStart"/>
      <w:r>
        <w:t>delay_ms</w:t>
      </w:r>
      <w:proofErr w:type="spellEnd"/>
      <w:r>
        <w:t>(2.01);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//</w:t>
      </w:r>
      <w:proofErr w:type="spellStart"/>
      <w:r>
        <w:rPr>
          <w:rFonts w:hint="eastAsia"/>
        </w:rPr>
        <w:t>高い音</w:t>
      </w:r>
      <w:proofErr w:type="spellEnd"/>
      <w:r>
        <w:rPr>
          <w:rFonts w:hint="eastAsia"/>
        </w:rPr>
        <w:t>↓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if (x==21)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(1.91/2);//</w:t>
      </w:r>
      <w:r>
        <w:rPr>
          <w:rFonts w:hint="eastAsia"/>
        </w:rPr>
        <w:t>ド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(1.91/2);</w:t>
      </w:r>
    </w:p>
    <w:p w:rsidR="004B64AE" w:rsidRDefault="004B64AE" w:rsidP="004B64AE">
      <w:r>
        <w:t xml:space="preserve">           y+=1;</w:t>
      </w:r>
    </w:p>
    <w:p w:rsidR="004B64AE" w:rsidRDefault="004B64AE" w:rsidP="004B64AE">
      <w:r>
        <w:t xml:space="preserve">           } </w:t>
      </w:r>
    </w:p>
    <w:p w:rsidR="004B64AE" w:rsidRDefault="004B64AE" w:rsidP="004B64AE">
      <w:r>
        <w:t xml:space="preserve">           if (x==22)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lastRenderedPageBreak/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(1.80/2);//</w:t>
      </w:r>
      <w:r>
        <w:rPr>
          <w:rFonts w:hint="eastAsia"/>
        </w:rPr>
        <w:t>ド＃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(1.80/2);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 if (x==23)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(1.701/2);//</w:t>
      </w:r>
      <w:r>
        <w:rPr>
          <w:rFonts w:hint="eastAsia"/>
        </w:rPr>
        <w:t>レ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(1.701/2);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  if (x==24)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 xml:space="preserve">{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(1.61/2);//</w:t>
      </w:r>
      <w:r>
        <w:rPr>
          <w:rFonts w:hint="eastAsia"/>
        </w:rPr>
        <w:t>レ＃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(1.61/2);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if (x==25)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lastRenderedPageBreak/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(1.52/2);//</w:t>
      </w:r>
      <w:r>
        <w:rPr>
          <w:rFonts w:hint="eastAsia"/>
        </w:rPr>
        <w:t>ミ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(1.52/2);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(x==26)</w:t>
      </w:r>
    </w:p>
    <w:p w:rsidR="004B64AE" w:rsidRDefault="004B64AE" w:rsidP="004B64AE">
      <w:r>
        <w:t xml:space="preserve">           {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(1.43/2);//</w:t>
      </w:r>
      <w:proofErr w:type="spellStart"/>
      <w:r>
        <w:rPr>
          <w:rFonts w:hint="eastAsia"/>
        </w:rPr>
        <w:t>ファ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(1.43/2);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 if (x==27)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 xml:space="preserve">{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(1.35/2);//</w:t>
      </w:r>
      <w:proofErr w:type="spellStart"/>
      <w:r>
        <w:rPr>
          <w:rFonts w:hint="eastAsia"/>
        </w:rPr>
        <w:t>ファ</w:t>
      </w:r>
      <w:proofErr w:type="spellEnd"/>
      <w:r>
        <w:rPr>
          <w:rFonts w:hint="eastAsia"/>
        </w:rPr>
        <w:t>#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(1.35/2);</w:t>
      </w:r>
    </w:p>
    <w:p w:rsidR="004B64AE" w:rsidRDefault="004B64AE" w:rsidP="004B64AE">
      <w:r>
        <w:t xml:space="preserve">           y+=1;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(x==28)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lastRenderedPageBreak/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(1.28/2);//</w:t>
      </w:r>
      <w:r>
        <w:rPr>
          <w:rFonts w:hint="eastAsia"/>
        </w:rPr>
        <w:t>ソ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(0.64);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if (x==29)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(1.20/2);//</w:t>
      </w:r>
      <w:r>
        <w:rPr>
          <w:rFonts w:hint="eastAsia"/>
        </w:rPr>
        <w:t>ソ＃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(1.20/2);</w:t>
      </w:r>
    </w:p>
    <w:p w:rsidR="004B64AE" w:rsidRDefault="004B64AE" w:rsidP="004B64AE">
      <w:r>
        <w:t xml:space="preserve">           y+=1;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      if (x==30)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(0.57);//</w:t>
      </w:r>
      <w:r>
        <w:rPr>
          <w:rFonts w:hint="eastAsia"/>
        </w:rPr>
        <w:t>ラ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(1.14/2);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(x==31)</w:t>
      </w:r>
    </w:p>
    <w:p w:rsidR="004B64AE" w:rsidRDefault="004B64AE" w:rsidP="004B64AE">
      <w:r>
        <w:lastRenderedPageBreak/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(1.07/2);//</w:t>
      </w:r>
      <w:r>
        <w:rPr>
          <w:rFonts w:hint="eastAsia"/>
        </w:rPr>
        <w:t>ラ＃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(1.07/2);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   if (x==32)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(1.01/2);//</w:t>
      </w:r>
      <w:r>
        <w:rPr>
          <w:rFonts w:hint="eastAsia"/>
        </w:rPr>
        <w:t>シ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(1.01/2);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//</w:t>
      </w:r>
      <w:proofErr w:type="spellStart"/>
      <w:r>
        <w:rPr>
          <w:rFonts w:hint="eastAsia"/>
        </w:rPr>
        <w:t>高い音</w:t>
      </w:r>
      <w:proofErr w:type="spellEnd"/>
      <w:r>
        <w:rPr>
          <w:rFonts w:hint="eastAsia"/>
        </w:rPr>
        <w:t>↑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//</w:t>
      </w:r>
      <w:proofErr w:type="spellStart"/>
      <w:r>
        <w:rPr>
          <w:rFonts w:hint="eastAsia"/>
        </w:rPr>
        <w:t>低い音</w:t>
      </w:r>
      <w:proofErr w:type="spellEnd"/>
      <w:r>
        <w:rPr>
          <w:rFonts w:hint="eastAsia"/>
        </w:rPr>
        <w:t>↓</w:t>
      </w:r>
    </w:p>
    <w:p w:rsidR="004B64AE" w:rsidRDefault="004B64AE" w:rsidP="004B64AE">
      <w:r>
        <w:t xml:space="preserve">            if (x==-1)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(1.91*2);//</w:t>
      </w:r>
      <w:r>
        <w:rPr>
          <w:rFonts w:hint="eastAsia"/>
        </w:rPr>
        <w:t>ド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(1.91*2);</w:t>
      </w:r>
    </w:p>
    <w:p w:rsidR="004B64AE" w:rsidRDefault="004B64AE" w:rsidP="004B64AE">
      <w:r>
        <w:t xml:space="preserve">           y+=1;</w:t>
      </w:r>
    </w:p>
    <w:p w:rsidR="004B64AE" w:rsidRDefault="004B64AE" w:rsidP="004B64AE">
      <w:r>
        <w:lastRenderedPageBreak/>
        <w:t xml:space="preserve">           } </w:t>
      </w:r>
    </w:p>
    <w:p w:rsidR="004B64AE" w:rsidRDefault="004B64AE" w:rsidP="004B64AE">
      <w:r>
        <w:t xml:space="preserve">           if (x==-2)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(1.80*2);//</w:t>
      </w:r>
      <w:r>
        <w:rPr>
          <w:rFonts w:hint="eastAsia"/>
        </w:rPr>
        <w:t>ド＃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(1.80*2);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 if (x==-3)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(1.701*2);//</w:t>
      </w:r>
      <w:r>
        <w:rPr>
          <w:rFonts w:hint="eastAsia"/>
        </w:rPr>
        <w:t>レ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(1.701*2);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t xml:space="preserve">             if (x==-4)</w:t>
      </w:r>
    </w:p>
    <w:p w:rsidR="004B64AE" w:rsidRDefault="004B64AE" w:rsidP="004B64AE">
      <w:r>
        <w:t xml:space="preserve">   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(1.61*2);//</w:t>
      </w:r>
      <w:r>
        <w:rPr>
          <w:rFonts w:hint="eastAsia"/>
        </w:rPr>
        <w:t>レ＃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(1.61*2);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y+=1;}</w:t>
      </w:r>
    </w:p>
    <w:p w:rsidR="004B64AE" w:rsidRDefault="004B64AE" w:rsidP="004B64AE">
      <w:r>
        <w:lastRenderedPageBreak/>
        <w:t xml:space="preserve">           </w:t>
      </w:r>
    </w:p>
    <w:p w:rsidR="004B64AE" w:rsidRDefault="004B64AE" w:rsidP="004B64AE">
      <w:r>
        <w:t xml:space="preserve">               if (x==-5)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(1.52*2);//</w:t>
      </w:r>
      <w:r>
        <w:rPr>
          <w:rFonts w:hint="eastAsia"/>
        </w:rPr>
        <w:t>ミ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(1.52*2);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(x==-6)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(1.43*2);//</w:t>
      </w:r>
      <w:proofErr w:type="spellStart"/>
      <w:r>
        <w:rPr>
          <w:rFonts w:hint="eastAsia"/>
        </w:rPr>
        <w:t>ファ</w:t>
      </w:r>
      <w:proofErr w:type="spellEnd"/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(1.43*2);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 if (x==-7)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(1.35*2);//</w:t>
      </w:r>
      <w:proofErr w:type="spellStart"/>
      <w:r>
        <w:rPr>
          <w:rFonts w:hint="eastAsia"/>
        </w:rPr>
        <w:t>ファ</w:t>
      </w:r>
      <w:proofErr w:type="spellEnd"/>
      <w:r>
        <w:rPr>
          <w:rFonts w:hint="eastAsia"/>
        </w:rPr>
        <w:t>#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(1.35*2);</w:t>
      </w:r>
    </w:p>
    <w:p w:rsidR="004B64AE" w:rsidRDefault="004B64AE" w:rsidP="004B64AE">
      <w:r>
        <w:t xml:space="preserve">         y+=1;</w:t>
      </w:r>
    </w:p>
    <w:p w:rsidR="004B64AE" w:rsidRDefault="004B64AE" w:rsidP="004B64AE">
      <w:r>
        <w:lastRenderedPageBreak/>
        <w:t xml:space="preserve">           }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   if (x==-8)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(1.28*2);//</w:t>
      </w:r>
      <w:r>
        <w:rPr>
          <w:rFonts w:hint="eastAsia"/>
        </w:rPr>
        <w:t>ソ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(1.28*2);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if (x==-9)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(1.20*2);//</w:t>
      </w:r>
      <w:r>
        <w:rPr>
          <w:rFonts w:hint="eastAsia"/>
        </w:rPr>
        <w:t>ソ＃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(1.20*2);</w:t>
      </w:r>
    </w:p>
    <w:p w:rsidR="004B64AE" w:rsidRDefault="004B64AE" w:rsidP="004B64AE">
      <w:r>
        <w:t xml:space="preserve">         y+=1;</w:t>
      </w:r>
    </w:p>
    <w:p w:rsidR="004B64AE" w:rsidRDefault="004B64AE" w:rsidP="004B64AE">
      <w:r>
        <w:t xml:space="preserve">           }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      if (x==-10)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(1.14*2);//</w:t>
      </w:r>
      <w:r>
        <w:rPr>
          <w:rFonts w:hint="eastAsia"/>
        </w:rPr>
        <w:t>ラ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(1.14*2);</w:t>
      </w:r>
    </w:p>
    <w:p w:rsidR="004B64AE" w:rsidRDefault="004B64AE" w:rsidP="004B64AE">
      <w:r>
        <w:lastRenderedPageBreak/>
        <w:t xml:space="preserve">           </w:t>
      </w:r>
    </w:p>
    <w:p w:rsidR="004B64AE" w:rsidRDefault="004B64AE" w:rsidP="004B64AE">
      <w:r>
        <w:t xml:space="preserve">                 y+=1;}</w:t>
      </w:r>
    </w:p>
    <w:p w:rsidR="004B64AE" w:rsidRDefault="004B64AE" w:rsidP="004B64AE">
      <w:r>
        <w:t xml:space="preserve">               if (x==-11)</w:t>
      </w:r>
    </w:p>
    <w:p w:rsidR="004B64AE" w:rsidRDefault="004B64AE" w:rsidP="004B64AE">
      <w:r>
        <w:t xml:space="preserve">           {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LATD = 0x01;//RD0</w:t>
      </w:r>
      <w:r>
        <w:rPr>
          <w:rFonts w:hint="eastAsia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(1.07*2);//</w:t>
      </w:r>
      <w:r>
        <w:rPr>
          <w:rFonts w:hint="eastAsia"/>
        </w:rPr>
        <w:t>ラ＃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(1.07*2);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   if (x==-12)</w:t>
      </w:r>
    </w:p>
    <w:p w:rsidR="004B64AE" w:rsidRDefault="004B64AE" w:rsidP="004B64AE">
      <w:pPr>
        <w:rPr>
          <w:lang w:eastAsia="ja-JP"/>
        </w:rPr>
      </w:pPr>
      <w:r>
        <w:t xml:space="preserve">           </w:t>
      </w:r>
      <w:r>
        <w:rPr>
          <w:lang w:eastAsia="ja-JP"/>
        </w:rPr>
        <w:t>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LATD = 0x01;//RD0</w:t>
      </w:r>
      <w:r>
        <w:rPr>
          <w:rFonts w:hint="eastAsia"/>
          <w:lang w:eastAsia="ja-JP"/>
        </w:rPr>
        <w:t>に出力する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 </w:t>
      </w:r>
      <w:r>
        <w:rPr>
          <w:rFonts w:hint="eastAsia"/>
        </w:rPr>
        <w:t>__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>(1.01*2);//</w:t>
      </w:r>
      <w:r>
        <w:rPr>
          <w:rFonts w:hint="eastAsia"/>
        </w:rPr>
        <w:t>シ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LATD = 0x00;//RD0</w:t>
      </w:r>
      <w:r>
        <w:rPr>
          <w:rFonts w:hint="eastAsia"/>
        </w:rPr>
        <w:t>の出力停止</w:t>
      </w:r>
    </w:p>
    <w:p w:rsidR="004B64AE" w:rsidRDefault="004B64AE" w:rsidP="004B64AE">
      <w:r>
        <w:t xml:space="preserve">         __</w:t>
      </w:r>
      <w:proofErr w:type="spellStart"/>
      <w:r>
        <w:t>delay_ms</w:t>
      </w:r>
      <w:proofErr w:type="spellEnd"/>
      <w:r>
        <w:t>(1.01*2);</w:t>
      </w:r>
    </w:p>
    <w:p w:rsidR="004B64AE" w:rsidRDefault="004B64AE" w:rsidP="004B64AE">
      <w:r>
        <w:t xml:space="preserve">             y+=1;}</w:t>
      </w:r>
    </w:p>
    <w:p w:rsidR="004B64AE" w:rsidRDefault="004B64AE" w:rsidP="004B64AE">
      <w:r>
        <w:t xml:space="preserve">          }</w:t>
      </w:r>
    </w:p>
    <w:p w:rsidR="004B64AE" w:rsidRDefault="004B64AE" w:rsidP="004B64AE">
      <w:r>
        <w:t xml:space="preserve">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       //</w:t>
      </w:r>
      <w:proofErr w:type="spellStart"/>
      <w:r>
        <w:rPr>
          <w:rFonts w:hint="eastAsia"/>
        </w:rPr>
        <w:t>低い音</w:t>
      </w:r>
      <w:proofErr w:type="spellEnd"/>
      <w:r>
        <w:rPr>
          <w:rFonts w:hint="eastAsia"/>
        </w:rPr>
        <w:t>↑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</w:rPr>
        <w:t xml:space="preserve">    if (y&gt;=(s[z]+ii)+p)//</w:t>
      </w:r>
      <w:proofErr w:type="spellStart"/>
      <w:r>
        <w:rPr>
          <w:rFonts w:hint="eastAsia"/>
        </w:rPr>
        <w:t>鳴らし終わった</w:t>
      </w:r>
      <w:proofErr w:type="spellEnd"/>
    </w:p>
    <w:p w:rsidR="004B64AE" w:rsidRDefault="004B64AE" w:rsidP="004B64AE">
      <w:pPr>
        <w:rPr>
          <w:lang w:eastAsia="ja-JP"/>
        </w:rPr>
      </w:pPr>
      <w:r>
        <w:t xml:space="preserve">    </w:t>
      </w:r>
      <w:r>
        <w:rPr>
          <w:lang w:eastAsia="ja-JP"/>
        </w:rPr>
        <w:t>{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n+=1;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//</w:t>
      </w:r>
      <w:r>
        <w:rPr>
          <w:rFonts w:hint="eastAsia"/>
          <w:lang w:eastAsia="ja-JP"/>
        </w:rPr>
        <w:t>始まり？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if (n==1)//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x=-1;//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p=20;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(n==2)//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x=-1;//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p=20;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x=-3;//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p=20;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(n==4)//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(n==5)//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x=22;//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p=-10;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(n==6)//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(n==7)//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x=27;//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(n==8)//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 (n==9)//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x=9;//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p=40;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(n==10)//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x=6;//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p=40;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 (n==11)//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p=40;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(n==12)//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x=12;//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p=40;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(n==13)//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y=0;//</w:t>
      </w:r>
      <w:r>
        <w:rPr>
          <w:rFonts w:hint="eastAsia"/>
          <w:lang w:eastAsia="ja-JP"/>
        </w:rPr>
        <w:t>鳴らし始まる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p=0;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(n==14)//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x=-1;//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p=-111;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if (w==0){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n=1;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w=1;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p=-30;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(n==15)//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n+=1;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(n==16)//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(n==17)//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x=22;//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(n==18)//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x=5;//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(n==19)//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x=29;//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(n==20)//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x=30;//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 (n==21)//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x=22;//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(n==22)//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x=5;//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(n==23)//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x=6;//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p=12;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 (n==24)//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x=7;//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if (n==25)//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(n==26)//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if (n==27)//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x=-1;//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z=1;//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(n==28)//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(n==29)//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x=24;//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(n==30)//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x=26;//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(n==31)//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(n==32)//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z=13;//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p=10;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if (n==33)//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lastRenderedPageBreak/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  p=-200;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  //p=-60;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(n==34)//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x=10;//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p=-50;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if (n==35)//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x=13;//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p=-150;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(n==36)//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   x=7;//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p=3;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(n==37)//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x=4;//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p=10;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(n==38)//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  p=100;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if (n==39)//</w:t>
      </w:r>
      <w:r>
        <w:rPr>
          <w:rFonts w:hint="eastAsia"/>
          <w:lang w:eastAsia="ja-JP"/>
        </w:rPr>
        <w:t>何音目の音か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{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  x=1;//</w:t>
      </w:r>
      <w:r>
        <w:rPr>
          <w:rFonts w:hint="eastAsia"/>
          <w:lang w:eastAsia="ja-JP"/>
        </w:rPr>
        <w:t>ドレミファソラシドのどの音を鳴らしているか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    z=3;//</w:t>
      </w:r>
      <w:r>
        <w:rPr>
          <w:rFonts w:hint="eastAsia"/>
          <w:lang w:eastAsia="ja-JP"/>
        </w:rPr>
        <w:t>どのぐらいの感覚で流すか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y=0;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  p=90;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}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}}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>}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//</w:t>
      </w:r>
      <w:r>
        <w:rPr>
          <w:rFonts w:hint="eastAsia"/>
          <w:lang w:eastAsia="ja-JP"/>
        </w:rPr>
        <w:t>？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//    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 xml:space="preserve">(-1) </w:t>
      </w:r>
      <w:r>
        <w:rPr>
          <w:rFonts w:hint="eastAsia"/>
          <w:lang w:eastAsia="ja-JP"/>
        </w:rPr>
        <w:t>ド＃</w:t>
      </w:r>
      <w:r>
        <w:rPr>
          <w:rFonts w:hint="eastAsia"/>
          <w:lang w:eastAsia="ja-JP"/>
        </w:rPr>
        <w:t xml:space="preserve">(-2) </w:t>
      </w:r>
      <w:r>
        <w:rPr>
          <w:rFonts w:hint="eastAsia"/>
          <w:lang w:eastAsia="ja-JP"/>
        </w:rPr>
        <w:t>レ</w:t>
      </w:r>
      <w:r>
        <w:rPr>
          <w:rFonts w:hint="eastAsia"/>
          <w:lang w:eastAsia="ja-JP"/>
        </w:rPr>
        <w:t xml:space="preserve">(-3) </w:t>
      </w:r>
      <w:r>
        <w:rPr>
          <w:rFonts w:hint="eastAsia"/>
          <w:lang w:eastAsia="ja-JP"/>
        </w:rPr>
        <w:t>レ＃</w:t>
      </w:r>
      <w:r>
        <w:rPr>
          <w:rFonts w:hint="eastAsia"/>
          <w:lang w:eastAsia="ja-JP"/>
        </w:rPr>
        <w:t xml:space="preserve">(-4) </w:t>
      </w:r>
      <w:r>
        <w:rPr>
          <w:rFonts w:hint="eastAsia"/>
          <w:lang w:eastAsia="ja-JP"/>
        </w:rPr>
        <w:t>ミ</w:t>
      </w:r>
      <w:r>
        <w:rPr>
          <w:rFonts w:hint="eastAsia"/>
          <w:lang w:eastAsia="ja-JP"/>
        </w:rPr>
        <w:t xml:space="preserve">(-5)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(-6)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#(-7) </w:t>
      </w:r>
      <w:r>
        <w:rPr>
          <w:rFonts w:hint="eastAsia"/>
          <w:lang w:eastAsia="ja-JP"/>
        </w:rPr>
        <w:t>ソ</w:t>
      </w:r>
      <w:r>
        <w:rPr>
          <w:rFonts w:hint="eastAsia"/>
          <w:lang w:eastAsia="ja-JP"/>
        </w:rPr>
        <w:t xml:space="preserve">(-8) </w:t>
      </w:r>
      <w:r>
        <w:rPr>
          <w:rFonts w:hint="eastAsia"/>
          <w:lang w:eastAsia="ja-JP"/>
        </w:rPr>
        <w:t>ソ＃</w:t>
      </w:r>
      <w:r>
        <w:rPr>
          <w:rFonts w:hint="eastAsia"/>
          <w:lang w:eastAsia="ja-JP"/>
        </w:rPr>
        <w:t>(-9)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(-10)</w:t>
      </w:r>
      <w:r>
        <w:rPr>
          <w:rFonts w:hint="eastAsia"/>
          <w:lang w:eastAsia="ja-JP"/>
        </w:rPr>
        <w:t>ラ＃</w:t>
      </w:r>
      <w:r>
        <w:rPr>
          <w:rFonts w:hint="eastAsia"/>
          <w:lang w:eastAsia="ja-JP"/>
        </w:rPr>
        <w:t>(-11)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 xml:space="preserve">(-12) </w:t>
      </w:r>
      <w:r>
        <w:rPr>
          <w:rFonts w:hint="eastAsia"/>
          <w:lang w:eastAsia="ja-JP"/>
        </w:rPr>
        <w:t>←高い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//x=  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 xml:space="preserve">(1) </w:t>
      </w:r>
      <w:r>
        <w:rPr>
          <w:rFonts w:hint="eastAsia"/>
          <w:lang w:eastAsia="ja-JP"/>
        </w:rPr>
        <w:t>ド＃</w:t>
      </w:r>
      <w:r>
        <w:rPr>
          <w:rFonts w:hint="eastAsia"/>
          <w:lang w:eastAsia="ja-JP"/>
        </w:rPr>
        <w:t xml:space="preserve">(2) </w:t>
      </w:r>
      <w:r>
        <w:rPr>
          <w:rFonts w:hint="eastAsia"/>
          <w:lang w:eastAsia="ja-JP"/>
        </w:rPr>
        <w:t>レ</w:t>
      </w:r>
      <w:r>
        <w:rPr>
          <w:rFonts w:hint="eastAsia"/>
          <w:lang w:eastAsia="ja-JP"/>
        </w:rPr>
        <w:t xml:space="preserve">(3) </w:t>
      </w:r>
      <w:r>
        <w:rPr>
          <w:rFonts w:hint="eastAsia"/>
          <w:lang w:eastAsia="ja-JP"/>
        </w:rPr>
        <w:t>レ＃</w:t>
      </w:r>
      <w:r>
        <w:rPr>
          <w:rFonts w:hint="eastAsia"/>
          <w:lang w:eastAsia="ja-JP"/>
        </w:rPr>
        <w:t xml:space="preserve">(4) </w:t>
      </w:r>
      <w:r>
        <w:rPr>
          <w:rFonts w:hint="eastAsia"/>
          <w:lang w:eastAsia="ja-JP"/>
        </w:rPr>
        <w:t>ミ</w:t>
      </w:r>
      <w:r>
        <w:rPr>
          <w:rFonts w:hint="eastAsia"/>
          <w:lang w:eastAsia="ja-JP"/>
        </w:rPr>
        <w:t xml:space="preserve">(5)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(6)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#(7) </w:t>
      </w:r>
      <w:r>
        <w:rPr>
          <w:rFonts w:hint="eastAsia"/>
          <w:lang w:eastAsia="ja-JP"/>
        </w:rPr>
        <w:t>ソ</w:t>
      </w:r>
      <w:r>
        <w:rPr>
          <w:rFonts w:hint="eastAsia"/>
          <w:lang w:eastAsia="ja-JP"/>
        </w:rPr>
        <w:t xml:space="preserve">(8) </w:t>
      </w:r>
      <w:r>
        <w:rPr>
          <w:rFonts w:hint="eastAsia"/>
          <w:lang w:eastAsia="ja-JP"/>
        </w:rPr>
        <w:t>ソ＃</w:t>
      </w:r>
      <w:r>
        <w:rPr>
          <w:rFonts w:hint="eastAsia"/>
          <w:lang w:eastAsia="ja-JP"/>
        </w:rPr>
        <w:t>(9)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(10)</w:t>
      </w:r>
      <w:r>
        <w:rPr>
          <w:rFonts w:hint="eastAsia"/>
          <w:lang w:eastAsia="ja-JP"/>
        </w:rPr>
        <w:t>ラ＃</w:t>
      </w:r>
      <w:r>
        <w:rPr>
          <w:rFonts w:hint="eastAsia"/>
          <w:lang w:eastAsia="ja-JP"/>
        </w:rPr>
        <w:t>(11)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 xml:space="preserve">(12) </w:t>
      </w:r>
      <w:r>
        <w:rPr>
          <w:rFonts w:hint="eastAsia"/>
          <w:lang w:eastAsia="ja-JP"/>
        </w:rPr>
        <w:t>←普通</w:t>
      </w:r>
    </w:p>
    <w:p w:rsidR="004B64AE" w:rsidRDefault="004B64AE" w:rsidP="004B64A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        //    </w:t>
      </w:r>
      <w:r>
        <w:rPr>
          <w:rFonts w:hint="eastAsia"/>
          <w:lang w:eastAsia="ja-JP"/>
        </w:rPr>
        <w:t>ド</w:t>
      </w:r>
      <w:r>
        <w:rPr>
          <w:rFonts w:hint="eastAsia"/>
          <w:lang w:eastAsia="ja-JP"/>
        </w:rPr>
        <w:t xml:space="preserve">(21) </w:t>
      </w:r>
      <w:r>
        <w:rPr>
          <w:rFonts w:hint="eastAsia"/>
          <w:lang w:eastAsia="ja-JP"/>
        </w:rPr>
        <w:t>ド＃</w:t>
      </w:r>
      <w:r>
        <w:rPr>
          <w:rFonts w:hint="eastAsia"/>
          <w:lang w:eastAsia="ja-JP"/>
        </w:rPr>
        <w:t xml:space="preserve">(22) </w:t>
      </w:r>
      <w:r>
        <w:rPr>
          <w:rFonts w:hint="eastAsia"/>
          <w:lang w:eastAsia="ja-JP"/>
        </w:rPr>
        <w:t>レ</w:t>
      </w:r>
      <w:r>
        <w:rPr>
          <w:rFonts w:hint="eastAsia"/>
          <w:lang w:eastAsia="ja-JP"/>
        </w:rPr>
        <w:t xml:space="preserve">(23) </w:t>
      </w:r>
      <w:r>
        <w:rPr>
          <w:rFonts w:hint="eastAsia"/>
          <w:lang w:eastAsia="ja-JP"/>
        </w:rPr>
        <w:t>レ＃</w:t>
      </w:r>
      <w:r>
        <w:rPr>
          <w:rFonts w:hint="eastAsia"/>
          <w:lang w:eastAsia="ja-JP"/>
        </w:rPr>
        <w:t xml:space="preserve">(24) </w:t>
      </w:r>
      <w:r>
        <w:rPr>
          <w:rFonts w:hint="eastAsia"/>
          <w:lang w:eastAsia="ja-JP"/>
        </w:rPr>
        <w:t>ミ</w:t>
      </w:r>
      <w:r>
        <w:rPr>
          <w:rFonts w:hint="eastAsia"/>
          <w:lang w:eastAsia="ja-JP"/>
        </w:rPr>
        <w:t xml:space="preserve">(25)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(26) </w:t>
      </w:r>
      <w:r>
        <w:rPr>
          <w:rFonts w:hint="eastAsia"/>
          <w:lang w:eastAsia="ja-JP"/>
        </w:rPr>
        <w:t>ファ</w:t>
      </w:r>
      <w:r>
        <w:rPr>
          <w:rFonts w:hint="eastAsia"/>
          <w:lang w:eastAsia="ja-JP"/>
        </w:rPr>
        <w:t xml:space="preserve">#(27) </w:t>
      </w:r>
      <w:r>
        <w:rPr>
          <w:rFonts w:hint="eastAsia"/>
          <w:lang w:eastAsia="ja-JP"/>
        </w:rPr>
        <w:t>ソ</w:t>
      </w:r>
      <w:r>
        <w:rPr>
          <w:rFonts w:hint="eastAsia"/>
          <w:lang w:eastAsia="ja-JP"/>
        </w:rPr>
        <w:t xml:space="preserve">(28) </w:t>
      </w:r>
      <w:r>
        <w:rPr>
          <w:rFonts w:hint="eastAsia"/>
          <w:lang w:eastAsia="ja-JP"/>
        </w:rPr>
        <w:t>ソ＃</w:t>
      </w:r>
      <w:r>
        <w:rPr>
          <w:rFonts w:hint="eastAsia"/>
          <w:lang w:eastAsia="ja-JP"/>
        </w:rPr>
        <w:t>(29)</w:t>
      </w:r>
      <w:r>
        <w:rPr>
          <w:rFonts w:hint="eastAsia"/>
          <w:lang w:eastAsia="ja-JP"/>
        </w:rPr>
        <w:t>ラ</w:t>
      </w:r>
      <w:r>
        <w:rPr>
          <w:rFonts w:hint="eastAsia"/>
          <w:lang w:eastAsia="ja-JP"/>
        </w:rPr>
        <w:t>(30)</w:t>
      </w:r>
      <w:r>
        <w:rPr>
          <w:rFonts w:hint="eastAsia"/>
          <w:lang w:eastAsia="ja-JP"/>
        </w:rPr>
        <w:t>ラ＃</w:t>
      </w:r>
      <w:r>
        <w:rPr>
          <w:rFonts w:hint="eastAsia"/>
          <w:lang w:eastAsia="ja-JP"/>
        </w:rPr>
        <w:t>(31)</w:t>
      </w:r>
      <w:r>
        <w:rPr>
          <w:rFonts w:hint="eastAsia"/>
          <w:lang w:eastAsia="ja-JP"/>
        </w:rPr>
        <w:t>シ</w:t>
      </w:r>
      <w:r>
        <w:rPr>
          <w:rFonts w:hint="eastAsia"/>
          <w:lang w:eastAsia="ja-JP"/>
        </w:rPr>
        <w:t xml:space="preserve">(32) </w:t>
      </w:r>
      <w:r>
        <w:rPr>
          <w:rFonts w:hint="eastAsia"/>
          <w:lang w:eastAsia="ja-JP"/>
        </w:rPr>
        <w:t>←低い</w:t>
      </w:r>
    </w:p>
    <w:p w:rsidR="004B64AE" w:rsidRDefault="004B64AE" w:rsidP="004B64AE">
      <w:pPr>
        <w:rPr>
          <w:lang w:eastAsia="ja-JP"/>
        </w:rPr>
      </w:pPr>
      <w:r>
        <w:rPr>
          <w:lang w:eastAsia="ja-JP"/>
        </w:rPr>
        <w:t xml:space="preserve">        </w:t>
      </w:r>
    </w:p>
    <w:p w:rsidR="004B64AE" w:rsidRDefault="004B64AE" w:rsidP="004B64AE">
      <w:pPr>
        <w:rPr>
          <w:rFonts w:hint="eastAsia"/>
        </w:rPr>
      </w:pPr>
      <w:r>
        <w:rPr>
          <w:rFonts w:hint="eastAsia"/>
          <w:lang w:eastAsia="ja-JP"/>
        </w:rPr>
        <w:t xml:space="preserve">        </w:t>
      </w:r>
      <w:r>
        <w:rPr>
          <w:rFonts w:hint="eastAsia"/>
        </w:rPr>
        <w:t xml:space="preserve">//z=  2/1(0) 4/1(1) 8/1(2) 16/1(3)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鳴らす感覚</w:t>
      </w:r>
      <w:proofErr w:type="spellEnd"/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/>
    <w:p w:rsidR="004B64AE" w:rsidRDefault="004B64AE" w:rsidP="004B64AE"/>
    <w:p w:rsidR="004B64AE" w:rsidRDefault="004B64AE" w:rsidP="004B64AE"/>
    <w:p w:rsidR="004B64AE" w:rsidRDefault="004B64AE" w:rsidP="004B64AE"/>
    <w:p w:rsidR="004B64AE" w:rsidRDefault="004B64AE" w:rsidP="004B64AE"/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        </w:t>
      </w:r>
    </w:p>
    <w:p w:rsidR="004B64AE" w:rsidRDefault="004B64AE" w:rsidP="004B64AE">
      <w:r>
        <w:t xml:space="preserve">           </w:t>
      </w:r>
    </w:p>
    <w:p w:rsidR="004B64AE" w:rsidRDefault="004B64AE" w:rsidP="004B64AE">
      <w:r>
        <w:t xml:space="preserve">            </w:t>
      </w:r>
    </w:p>
    <w:p w:rsidR="004B64AE" w:rsidRDefault="004B64AE" w:rsidP="004B64AE">
      <w:r>
        <w:t xml:space="preserve">        </w:t>
      </w:r>
    </w:p>
    <w:p w:rsidR="004B64AE" w:rsidRDefault="004B64AE" w:rsidP="004B64AE">
      <w:r>
        <w:t xml:space="preserve">        </w:t>
      </w:r>
    </w:p>
    <w:p w:rsidR="004B64AE" w:rsidRDefault="004B64AE" w:rsidP="004B64AE"/>
    <w:p w:rsidR="004B64AE" w:rsidRDefault="004B64AE" w:rsidP="004B64AE">
      <w:r>
        <w:t xml:space="preserve">    </w:t>
      </w:r>
    </w:p>
    <w:p w:rsidR="004B64AE" w:rsidRDefault="004B64AE" w:rsidP="004B64AE">
      <w:r>
        <w:lastRenderedPageBreak/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>
      <w:r>
        <w:t xml:space="preserve">    </w:t>
      </w:r>
    </w:p>
    <w:p w:rsidR="004B64AE" w:rsidRDefault="004B64AE" w:rsidP="004B64AE"/>
    <w:p w:rsidR="004B64AE" w:rsidRDefault="004B64AE" w:rsidP="004B64AE">
      <w:r>
        <w:t xml:space="preserve">        </w:t>
      </w:r>
    </w:p>
    <w:p w:rsidR="004B64AE" w:rsidRDefault="004B64AE" w:rsidP="004B64AE"/>
    <w:p w:rsidR="007023B6" w:rsidRDefault="007023B6">
      <w:bookmarkStart w:id="0" w:name="_GoBack"/>
      <w:bookmarkEnd w:id="0"/>
    </w:p>
    <w:sectPr w:rsidR="007023B6" w:rsidSect="00F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AE"/>
    <w:rsid w:val="000F398F"/>
    <w:rsid w:val="00102AB2"/>
    <w:rsid w:val="004B64AE"/>
    <w:rsid w:val="007023B6"/>
    <w:rsid w:val="00BD2416"/>
    <w:rsid w:val="00F5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1694E09-B1CB-4203-8C4B-7A21BF18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1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EnNormal.dotm</Template>
  <TotalTime>1</TotalTime>
  <Pages>35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埼玉県教育委員会</dc:creator>
  <cp:keywords/>
  <dc:description/>
  <cp:lastModifiedBy>埼玉県教育委員会</cp:lastModifiedBy>
  <cp:revision>1</cp:revision>
  <dcterms:created xsi:type="dcterms:W3CDTF">2023-02-13T09:32:00Z</dcterms:created>
  <dcterms:modified xsi:type="dcterms:W3CDTF">2023-02-13T09:33:00Z</dcterms:modified>
</cp:coreProperties>
</file>